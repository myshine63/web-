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-67310</wp:posOffset>
                </wp:positionH>
                <wp:positionV relativeFrom="paragraph">
                  <wp:posOffset>3519805</wp:posOffset>
                </wp:positionV>
                <wp:extent cx="5926455" cy="187769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455" cy="187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熟练使用html5+css3知识,熟练各种布局和响应式开发.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熟练掌握js,对于es6有足够的学习.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熟练使用jquery,对于bootstrap有足够了解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熟练使用vue,以及vue的衍生,vuex,route.对于react,redux和antd有使用经历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熟练使用常用前端软件,webstrom,postman,git,fireworks,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熟悉常用数据结构,算法.对于java,c++和数据库有基本知识学习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3pt;margin-top:277.15pt;height:147.85pt;width:466.65pt;mso-position-horizontal-relative:margin;z-index:251687936;mso-width-relative:page;mso-height-relative:page;" filled="f" stroked="f" coordsize="21600,21600" o:gfxdata="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Fd3j9wAAAALAQAADwAAAAAAAAABACAAAAAiAAAAZHJzL2Rvd25yZXYueG1sUEsBAhQA&#10;FAAAAAgAh07iQOeJ/zw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熟练使用html5+css3知识,熟练各种布局和响应式开发.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熟练掌握js,对于es6有足够的学习.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熟练使用jquery,对于bootstrap有足够了解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熟练使用vue,以及vue的衍生,vuex,route.对于react,redux和antd有使用经历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熟练使用常用前端软件,webstrom,postman,git,fireworks,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熟悉常用数据结构,算法.对于java,c++和数据库有基本知识学习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5835015</wp:posOffset>
                </wp:positionV>
                <wp:extent cx="5862955" cy="109791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1097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通用社区开发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开发一款嵌入式的社区管理方案,类似于社区贴吧,嵌入到别人的社区.主要职责是参与国际化配置,社区后台的运营分析,社区分类的建立,用户管理界面开发一个各种日志.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5pt;margin-top:459.45pt;height:86.45pt;width:461.65pt;mso-position-horizontal-relative:margin;z-index:251879424;mso-width-relative:page;mso-height-relative:page;" filled="f" stroked="f" coordsize="21600,21600" o:gfxdata="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NxihXaAAAACwEAAA8AAAAAAAAAAQAgAAAAIgAAAGRycy9kb3ducmV2LnhtbFBLAQIUABQA&#10;AAAIAIdO4kCeiKKhJwIAACk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通用社区开发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开发一款嵌入式的社区管理方案,类似于社区贴吧,嵌入到别人的社区.主要职责是参与国际化配置,社区后台的运营分析,社区分类的建立,用户管理界面开发一个各种日志.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4574540</wp:posOffset>
            </wp:positionH>
            <wp:positionV relativeFrom="paragraph">
              <wp:posOffset>-541655</wp:posOffset>
            </wp:positionV>
            <wp:extent cx="1184910" cy="1458595"/>
            <wp:effectExtent l="19050" t="19050" r="30480" b="31115"/>
            <wp:wrapNone/>
            <wp:docPr id="47" name="图片 47" descr="C:\Users\hp\Desktop\BZ1806181649101587.jpgBZ180618164910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C:\Users\hp\Desktop\BZ1806181649101587.jpgBZ180618164910158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14585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42BAD2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5485130</wp:posOffset>
                </wp:positionV>
                <wp:extent cx="3018790" cy="333375"/>
                <wp:effectExtent l="0" t="0" r="0" b="0"/>
                <wp:wrapNone/>
                <wp:docPr id="40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879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项目经历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-16.75pt;margin-top:431.9pt;height:26.25pt;width:237.7pt;z-index:251917312;mso-width-relative:page;mso-height-relative:page;" filled="f" stroked="f" coordsize="21600,21600" o:gfxdata="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5sTvdwAAAALAQAADwAAAAAAAAABACAAAAAiAAAAZHJzL2Rvd25yZXYueG1sUEsBAhQAFAAA&#10;AAgAh07iQGSO5bHrAQAAuA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rPr>
                          <w:rFonts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项目经历 PROJECTS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3425190</wp:posOffset>
                </wp:positionV>
                <wp:extent cx="4070985" cy="4445"/>
                <wp:effectExtent l="0" t="13970" r="13335" b="273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985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2BAD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3.3pt;margin-top:269.7pt;height:0.35pt;width:320.55pt;z-index:251706368;mso-width-relative:page;mso-height-relative:page;" filled="f" stroked="t" coordsize="21600,21600" o:gfxdata="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OaYHvcAAAACwEAAA8AAAAAAAAAAQAg&#10;AAAAIgAAAGRycy9kb3ducmV2LnhtbFBLAQIUABQAAAAIAIdO4kCRjklw0QEAAGcDAAAOAAAAAAAA&#10;AAEAIAAAACsBAABkcnMvZTJvRG9jLnhtbFBLBQYAAAAABgAGAFkBAABuBQAAAAA=&#10;">
                <v:fill on="f" focussize="0,0"/>
                <v:stroke weight="2.25pt" color="#42BAD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3238500</wp:posOffset>
                </wp:positionV>
                <wp:extent cx="2874010" cy="356870"/>
                <wp:effectExtent l="0" t="0" r="0" b="0"/>
                <wp:wrapNone/>
                <wp:docPr id="19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401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技能特长</w:t>
                            </w:r>
                            <w:r>
                              <w:rPr>
                                <w:rFonts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SKILLS</w:t>
                            </w:r>
                            <w:r>
                              <w:rPr>
                                <w:rFonts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-11.65pt;margin-top:255pt;height:28.1pt;width:226.3pt;z-index:251693056;mso-width-relative:page;mso-height-relative:page;" filled="f" stroked="f" coordsize="21600,21600" o:gfxdata="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M/tj9sAAAALAQAADwAAAAAAAAABACAAAAAiAAAAZHJzL2Rvd25yZXYueG1sUEsBAhQAFAAA&#10;AAgAh07iQMi9ehPsAQAAuA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rPr>
                          <w:rFonts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技能特长</w:t>
                      </w:r>
                      <w:r>
                        <w:rPr>
                          <w:rFonts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SKILLS</w:t>
                      </w:r>
                      <w:r>
                        <w:rPr>
                          <w:rFonts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leftMargin">
                  <wp:posOffset>561340</wp:posOffset>
                </wp:positionH>
                <wp:positionV relativeFrom="paragraph">
                  <wp:posOffset>1174750</wp:posOffset>
                </wp:positionV>
                <wp:extent cx="340995" cy="7792085"/>
                <wp:effectExtent l="14605" t="14605" r="25400" b="114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4" cy="7792085"/>
                          <a:chOff x="-2700" y="0"/>
                          <a:chExt cx="340994" cy="7792085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 flipV="1">
                            <a:off x="160495" y="52070"/>
                            <a:ext cx="12700" cy="77400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2BA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0" name="组合 80"/>
                        <wpg:cNvGrpSpPr/>
                        <wpg:grpSpPr>
                          <a:xfrm>
                            <a:off x="6824" y="0"/>
                            <a:ext cx="331470" cy="330200"/>
                            <a:chOff x="0" y="0"/>
                            <a:chExt cx="332105" cy="331470"/>
                          </a:xfrm>
                        </wpg:grpSpPr>
                        <wps:wsp>
                          <wps:cNvPr id="81" name="椭圆 8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42BAD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0341" y="94129"/>
                              <a:ext cx="247650" cy="14859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2BAD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组合 116"/>
                        <wpg:cNvGrpSpPr/>
                        <wpg:grpSpPr>
                          <a:xfrm>
                            <a:off x="6824" y="1064234"/>
                            <a:ext cx="331467" cy="330192"/>
                            <a:chOff x="0" y="-342307"/>
                            <a:chExt cx="332098" cy="330987"/>
                          </a:xfrm>
                        </wpg:grpSpPr>
                        <wps:wsp>
                          <wps:cNvPr id="112" name="椭圆 112"/>
                          <wps:cNvSpPr/>
                          <wps:spPr>
                            <a:xfrm>
                              <a:off x="0" y="-342307"/>
                              <a:ext cx="332098" cy="33098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42BAD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Freeform 111"/>
                          <wps:cNvSpPr/>
                          <wps:spPr bwMode="auto">
                            <a:xfrm>
                              <a:off x="74436" y="-292659"/>
                              <a:ext cx="180045" cy="208140"/>
                            </a:xfrm>
                            <a:custGeom>
                              <a:avLst/>
                              <a:gdLst>
                                <a:gd name="T0" fmla="*/ 78 w 224"/>
                                <a:gd name="T1" fmla="*/ 112 h 261"/>
                                <a:gd name="T2" fmla="*/ 169 w 224"/>
                                <a:gd name="T3" fmla="*/ 107 h 261"/>
                                <a:gd name="T4" fmla="*/ 169 w 224"/>
                                <a:gd name="T5" fmla="*/ 118 h 261"/>
                                <a:gd name="T6" fmla="*/ 54 w 224"/>
                                <a:gd name="T7" fmla="*/ 186 h 261"/>
                                <a:gd name="T8" fmla="*/ 64 w 224"/>
                                <a:gd name="T9" fmla="*/ 195 h 261"/>
                                <a:gd name="T10" fmla="*/ 44 w 224"/>
                                <a:gd name="T11" fmla="*/ 195 h 261"/>
                                <a:gd name="T12" fmla="*/ 54 w 224"/>
                                <a:gd name="T13" fmla="*/ 144 h 261"/>
                                <a:gd name="T14" fmla="*/ 64 w 224"/>
                                <a:gd name="T15" fmla="*/ 154 h 261"/>
                                <a:gd name="T16" fmla="*/ 44 w 224"/>
                                <a:gd name="T17" fmla="*/ 154 h 261"/>
                                <a:gd name="T18" fmla="*/ 54 w 224"/>
                                <a:gd name="T19" fmla="*/ 103 h 261"/>
                                <a:gd name="T20" fmla="*/ 64 w 224"/>
                                <a:gd name="T21" fmla="*/ 112 h 261"/>
                                <a:gd name="T22" fmla="*/ 44 w 224"/>
                                <a:gd name="T23" fmla="*/ 112 h 261"/>
                                <a:gd name="T24" fmla="*/ 112 w 224"/>
                                <a:gd name="T25" fmla="*/ 0 h 261"/>
                                <a:gd name="T26" fmla="*/ 139 w 224"/>
                                <a:gd name="T27" fmla="*/ 11 h 261"/>
                                <a:gd name="T28" fmla="*/ 181 w 224"/>
                                <a:gd name="T29" fmla="*/ 29 h 261"/>
                                <a:gd name="T30" fmla="*/ 187 w 224"/>
                                <a:gd name="T31" fmla="*/ 35 h 261"/>
                                <a:gd name="T32" fmla="*/ 214 w 224"/>
                                <a:gd name="T33" fmla="*/ 40 h 261"/>
                                <a:gd name="T34" fmla="*/ 224 w 224"/>
                                <a:gd name="T35" fmla="*/ 50 h 261"/>
                                <a:gd name="T36" fmla="*/ 214 w 224"/>
                                <a:gd name="T37" fmla="*/ 261 h 261"/>
                                <a:gd name="T38" fmla="*/ 10 w 224"/>
                                <a:gd name="T39" fmla="*/ 261 h 261"/>
                                <a:gd name="T40" fmla="*/ 0 w 224"/>
                                <a:gd name="T41" fmla="*/ 251 h 261"/>
                                <a:gd name="T42" fmla="*/ 10 w 224"/>
                                <a:gd name="T43" fmla="*/ 40 h 261"/>
                                <a:gd name="T44" fmla="*/ 37 w 224"/>
                                <a:gd name="T45" fmla="*/ 40 h 261"/>
                                <a:gd name="T46" fmla="*/ 43 w 224"/>
                                <a:gd name="T47" fmla="*/ 29 h 261"/>
                                <a:gd name="T48" fmla="*/ 74 w 224"/>
                                <a:gd name="T49" fmla="*/ 29 h 261"/>
                                <a:gd name="T50" fmla="*/ 112 w 224"/>
                                <a:gd name="T51" fmla="*/ 0 h 261"/>
                                <a:gd name="T52" fmla="*/ 137 w 224"/>
                                <a:gd name="T53" fmla="*/ 29 h 261"/>
                                <a:gd name="T54" fmla="*/ 112 w 224"/>
                                <a:gd name="T55" fmla="*/ 11 h 261"/>
                                <a:gd name="T56" fmla="*/ 86 w 224"/>
                                <a:gd name="T57" fmla="*/ 29 h 261"/>
                                <a:gd name="T58" fmla="*/ 137 w 224"/>
                                <a:gd name="T59" fmla="*/ 29 h 261"/>
                                <a:gd name="T60" fmla="*/ 187 w 224"/>
                                <a:gd name="T61" fmla="*/ 60 h 261"/>
                                <a:gd name="T62" fmla="*/ 181 w 224"/>
                                <a:gd name="T63" fmla="*/ 71 h 261"/>
                                <a:gd name="T64" fmla="*/ 112 w 224"/>
                                <a:gd name="T65" fmla="*/ 71 h 261"/>
                                <a:gd name="T66" fmla="*/ 37 w 224"/>
                                <a:gd name="T67" fmla="*/ 65 h 261"/>
                                <a:gd name="T68" fmla="*/ 37 w 224"/>
                                <a:gd name="T69" fmla="*/ 60 h 261"/>
                                <a:gd name="T70" fmla="*/ 19 w 224"/>
                                <a:gd name="T71" fmla="*/ 242 h 261"/>
                                <a:gd name="T72" fmla="*/ 204 w 224"/>
                                <a:gd name="T73" fmla="*/ 60 h 261"/>
                                <a:gd name="T74" fmla="*/ 112 w 224"/>
                                <a:gd name="T75" fmla="*/ 41 h 261"/>
                                <a:gd name="T76" fmla="*/ 48 w 224"/>
                                <a:gd name="T77" fmla="*/ 41 h 261"/>
                                <a:gd name="T78" fmla="*/ 48 w 224"/>
                                <a:gd name="T79" fmla="*/ 60 h 261"/>
                                <a:gd name="T80" fmla="*/ 175 w 224"/>
                                <a:gd name="T81" fmla="*/ 60 h 261"/>
                                <a:gd name="T82" fmla="*/ 175 w 224"/>
                                <a:gd name="T83" fmla="*/ 41 h 261"/>
                                <a:gd name="T84" fmla="*/ 84 w 224"/>
                                <a:gd name="T85" fmla="*/ 201 h 261"/>
                                <a:gd name="T86" fmla="*/ 78 w 224"/>
                                <a:gd name="T87" fmla="*/ 195 h 261"/>
                                <a:gd name="T88" fmla="*/ 169 w 224"/>
                                <a:gd name="T89" fmla="*/ 190 h 261"/>
                                <a:gd name="T90" fmla="*/ 169 w 224"/>
                                <a:gd name="T91" fmla="*/ 201 h 261"/>
                                <a:gd name="T92" fmla="*/ 84 w 224"/>
                                <a:gd name="T93" fmla="*/ 160 h 261"/>
                                <a:gd name="T94" fmla="*/ 78 w 224"/>
                                <a:gd name="T95" fmla="*/ 154 h 261"/>
                                <a:gd name="T96" fmla="*/ 169 w 224"/>
                                <a:gd name="T97" fmla="*/ 148 h 261"/>
                                <a:gd name="T98" fmla="*/ 169 w 224"/>
                                <a:gd name="T99" fmla="*/ 160 h 2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4" h="261">
                                  <a:moveTo>
                                    <a:pt x="84" y="118"/>
                                  </a:moveTo>
                                  <a:cubicBezTo>
                                    <a:pt x="80" y="118"/>
                                    <a:pt x="78" y="116"/>
                                    <a:pt x="78" y="112"/>
                                  </a:cubicBezTo>
                                  <a:cubicBezTo>
                                    <a:pt x="78" y="109"/>
                                    <a:pt x="80" y="107"/>
                                    <a:pt x="84" y="107"/>
                                  </a:cubicBezTo>
                                  <a:cubicBezTo>
                                    <a:pt x="169" y="107"/>
                                    <a:pt x="169" y="107"/>
                                    <a:pt x="169" y="107"/>
                                  </a:cubicBezTo>
                                  <a:cubicBezTo>
                                    <a:pt x="172" y="107"/>
                                    <a:pt x="175" y="109"/>
                                    <a:pt x="175" y="112"/>
                                  </a:cubicBezTo>
                                  <a:cubicBezTo>
                                    <a:pt x="175" y="116"/>
                                    <a:pt x="172" y="118"/>
                                    <a:pt x="169" y="118"/>
                                  </a:cubicBezTo>
                                  <a:cubicBezTo>
                                    <a:pt x="84" y="118"/>
                                    <a:pt x="84" y="118"/>
                                    <a:pt x="84" y="118"/>
                                  </a:cubicBezTo>
                                  <a:close/>
                                  <a:moveTo>
                                    <a:pt x="54" y="186"/>
                                  </a:moveTo>
                                  <a:cubicBezTo>
                                    <a:pt x="54" y="186"/>
                                    <a:pt x="54" y="186"/>
                                    <a:pt x="54" y="186"/>
                                  </a:cubicBezTo>
                                  <a:cubicBezTo>
                                    <a:pt x="60" y="186"/>
                                    <a:pt x="64" y="190"/>
                                    <a:pt x="64" y="195"/>
                                  </a:cubicBezTo>
                                  <a:cubicBezTo>
                                    <a:pt x="64" y="201"/>
                                    <a:pt x="60" y="205"/>
                                    <a:pt x="54" y="205"/>
                                  </a:cubicBezTo>
                                  <a:cubicBezTo>
                                    <a:pt x="49" y="205"/>
                                    <a:pt x="44" y="201"/>
                                    <a:pt x="44" y="195"/>
                                  </a:cubicBezTo>
                                  <a:cubicBezTo>
                                    <a:pt x="44" y="190"/>
                                    <a:pt x="49" y="186"/>
                                    <a:pt x="54" y="186"/>
                                  </a:cubicBezTo>
                                  <a:close/>
                                  <a:moveTo>
                                    <a:pt x="54" y="144"/>
                                  </a:moveTo>
                                  <a:cubicBezTo>
                                    <a:pt x="54" y="144"/>
                                    <a:pt x="54" y="144"/>
                                    <a:pt x="54" y="144"/>
                                  </a:cubicBezTo>
                                  <a:cubicBezTo>
                                    <a:pt x="60" y="144"/>
                                    <a:pt x="64" y="149"/>
                                    <a:pt x="64" y="154"/>
                                  </a:cubicBezTo>
                                  <a:cubicBezTo>
                                    <a:pt x="64" y="159"/>
                                    <a:pt x="60" y="164"/>
                                    <a:pt x="54" y="164"/>
                                  </a:cubicBezTo>
                                  <a:cubicBezTo>
                                    <a:pt x="4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9"/>
                                    <a:pt x="49" y="144"/>
                                    <a:pt x="54" y="144"/>
                                  </a:cubicBezTo>
                                  <a:close/>
                                  <a:moveTo>
                                    <a:pt x="54" y="103"/>
                                  </a:moveTo>
                                  <a:cubicBezTo>
                                    <a:pt x="54" y="103"/>
                                    <a:pt x="54" y="103"/>
                                    <a:pt x="54" y="103"/>
                                  </a:cubicBezTo>
                                  <a:cubicBezTo>
                                    <a:pt x="60" y="103"/>
                                    <a:pt x="64" y="107"/>
                                    <a:pt x="64" y="112"/>
                                  </a:cubicBezTo>
                                  <a:cubicBezTo>
                                    <a:pt x="64" y="118"/>
                                    <a:pt x="60" y="122"/>
                                    <a:pt x="54" y="122"/>
                                  </a:cubicBezTo>
                                  <a:cubicBezTo>
                                    <a:pt x="49" y="122"/>
                                    <a:pt x="44" y="118"/>
                                    <a:pt x="44" y="112"/>
                                  </a:cubicBezTo>
                                  <a:cubicBezTo>
                                    <a:pt x="44" y="107"/>
                                    <a:pt x="49" y="103"/>
                                    <a:pt x="54" y="103"/>
                                  </a:cubicBezTo>
                                  <a:close/>
                                  <a:moveTo>
                                    <a:pt x="112" y="0"/>
                                  </a:moveTo>
                                  <a:cubicBezTo>
                                    <a:pt x="112" y="0"/>
                                    <a:pt x="112" y="0"/>
                                    <a:pt x="112" y="0"/>
                                  </a:cubicBezTo>
                                  <a:cubicBezTo>
                                    <a:pt x="122" y="0"/>
                                    <a:pt x="132" y="4"/>
                                    <a:pt x="139" y="11"/>
                                  </a:cubicBezTo>
                                  <a:cubicBezTo>
                                    <a:pt x="144" y="16"/>
                                    <a:pt x="148" y="22"/>
                                    <a:pt x="149" y="29"/>
                                  </a:cubicBezTo>
                                  <a:cubicBezTo>
                                    <a:pt x="181" y="29"/>
                                    <a:pt x="181" y="29"/>
                                    <a:pt x="181" y="29"/>
                                  </a:cubicBezTo>
                                  <a:cubicBezTo>
                                    <a:pt x="184" y="29"/>
                                    <a:pt x="187" y="32"/>
                                    <a:pt x="187" y="35"/>
                                  </a:cubicBezTo>
                                  <a:cubicBezTo>
                                    <a:pt x="187" y="35"/>
                                    <a:pt x="187" y="35"/>
                                    <a:pt x="187" y="35"/>
                                  </a:cubicBezTo>
                                  <a:cubicBezTo>
                                    <a:pt x="187" y="40"/>
                                    <a:pt x="187" y="40"/>
                                    <a:pt x="187" y="40"/>
                                  </a:cubicBezTo>
                                  <a:cubicBezTo>
                                    <a:pt x="214" y="40"/>
                                    <a:pt x="214" y="40"/>
                                    <a:pt x="214" y="40"/>
                                  </a:cubicBezTo>
                                  <a:cubicBezTo>
                                    <a:pt x="219" y="40"/>
                                    <a:pt x="224" y="45"/>
                                    <a:pt x="224" y="50"/>
                                  </a:cubicBezTo>
                                  <a:cubicBezTo>
                                    <a:pt x="224" y="50"/>
                                    <a:pt x="224" y="50"/>
                                    <a:pt x="224" y="50"/>
                                  </a:cubicBezTo>
                                  <a:cubicBezTo>
                                    <a:pt x="224" y="252"/>
                                    <a:pt x="224" y="252"/>
                                    <a:pt x="224" y="252"/>
                                  </a:cubicBezTo>
                                  <a:cubicBezTo>
                                    <a:pt x="224" y="257"/>
                                    <a:pt x="219" y="261"/>
                                    <a:pt x="214" y="261"/>
                                  </a:cubicBezTo>
                                  <a:cubicBezTo>
                                    <a:pt x="214" y="261"/>
                                    <a:pt x="214" y="261"/>
                                    <a:pt x="214" y="261"/>
                                  </a:cubicBezTo>
                                  <a:cubicBezTo>
                                    <a:pt x="10" y="261"/>
                                    <a:pt x="10" y="261"/>
                                    <a:pt x="10" y="261"/>
                                  </a:cubicBezTo>
                                  <a:cubicBezTo>
                                    <a:pt x="4" y="261"/>
                                    <a:pt x="0" y="257"/>
                                    <a:pt x="0" y="252"/>
                                  </a:cubicBezTo>
                                  <a:cubicBezTo>
                                    <a:pt x="0" y="251"/>
                                    <a:pt x="0" y="251"/>
                                    <a:pt x="0" y="251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0" y="45"/>
                                    <a:pt x="4" y="40"/>
                                    <a:pt x="10" y="40"/>
                                  </a:cubicBezTo>
                                  <a:cubicBezTo>
                                    <a:pt x="10" y="40"/>
                                    <a:pt x="10" y="40"/>
                                    <a:pt x="10" y="40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37" y="35"/>
                                    <a:pt x="37" y="35"/>
                                    <a:pt x="37" y="35"/>
                                  </a:cubicBezTo>
                                  <a:cubicBezTo>
                                    <a:pt x="37" y="32"/>
                                    <a:pt x="39" y="29"/>
                                    <a:pt x="43" y="29"/>
                                  </a:cubicBezTo>
                                  <a:cubicBezTo>
                                    <a:pt x="43" y="29"/>
                                    <a:pt x="43" y="29"/>
                                    <a:pt x="43" y="29"/>
                                  </a:cubicBezTo>
                                  <a:cubicBezTo>
                                    <a:pt x="74" y="29"/>
                                    <a:pt x="74" y="29"/>
                                    <a:pt x="74" y="29"/>
                                  </a:cubicBezTo>
                                  <a:cubicBezTo>
                                    <a:pt x="76" y="22"/>
                                    <a:pt x="79" y="16"/>
                                    <a:pt x="84" y="11"/>
                                  </a:cubicBezTo>
                                  <a:cubicBezTo>
                                    <a:pt x="91" y="4"/>
                                    <a:pt x="101" y="0"/>
                                    <a:pt x="112" y="0"/>
                                  </a:cubicBezTo>
                                  <a:close/>
                                  <a:moveTo>
                                    <a:pt x="137" y="29"/>
                                  </a:move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36" y="25"/>
                                    <a:pt x="134" y="22"/>
                                    <a:pt x="131" y="19"/>
                                  </a:cubicBezTo>
                                  <a:cubicBezTo>
                                    <a:pt x="126" y="14"/>
                                    <a:pt x="119" y="11"/>
                                    <a:pt x="112" y="11"/>
                                  </a:cubicBezTo>
                                  <a:cubicBezTo>
                                    <a:pt x="104" y="11"/>
                                    <a:pt x="98" y="14"/>
                                    <a:pt x="93" y="19"/>
                                  </a:cubicBezTo>
                                  <a:cubicBezTo>
                                    <a:pt x="90" y="22"/>
                                    <a:pt x="88" y="25"/>
                                    <a:pt x="86" y="29"/>
                                  </a:cubicBezTo>
                                  <a:cubicBezTo>
                                    <a:pt x="112" y="29"/>
                                    <a:pt x="112" y="29"/>
                                    <a:pt x="112" y="29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lose/>
                                  <a:moveTo>
                                    <a:pt x="187" y="60"/>
                                  </a:move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ubicBezTo>
                                    <a:pt x="187" y="65"/>
                                    <a:pt x="187" y="65"/>
                                    <a:pt x="187" y="65"/>
                                  </a:cubicBezTo>
                                  <a:cubicBezTo>
                                    <a:pt x="187" y="69"/>
                                    <a:pt x="184" y="71"/>
                                    <a:pt x="181" y="71"/>
                                  </a:cubicBezTo>
                                  <a:cubicBezTo>
                                    <a:pt x="181" y="71"/>
                                    <a:pt x="181" y="71"/>
                                    <a:pt x="181" y="71"/>
                                  </a:cubicBezTo>
                                  <a:cubicBezTo>
                                    <a:pt x="112" y="71"/>
                                    <a:pt x="112" y="71"/>
                                    <a:pt x="112" y="71"/>
                                  </a:cubicBezTo>
                                  <a:cubicBezTo>
                                    <a:pt x="43" y="71"/>
                                    <a:pt x="43" y="71"/>
                                    <a:pt x="43" y="71"/>
                                  </a:cubicBezTo>
                                  <a:cubicBezTo>
                                    <a:pt x="39" y="71"/>
                                    <a:pt x="37" y="69"/>
                                    <a:pt x="37" y="65"/>
                                  </a:cubicBezTo>
                                  <a:cubicBezTo>
                                    <a:pt x="37" y="65"/>
                                    <a:pt x="37" y="65"/>
                                    <a:pt x="37" y="65"/>
                                  </a:cubicBezTo>
                                  <a:cubicBezTo>
                                    <a:pt x="37" y="60"/>
                                    <a:pt x="37" y="60"/>
                                    <a:pt x="37" y="60"/>
                                  </a:cubicBezTo>
                                  <a:cubicBezTo>
                                    <a:pt x="19" y="60"/>
                                    <a:pt x="19" y="60"/>
                                    <a:pt x="19" y="60"/>
                                  </a:cubicBezTo>
                                  <a:cubicBezTo>
                                    <a:pt x="19" y="242"/>
                                    <a:pt x="19" y="242"/>
                                    <a:pt x="19" y="242"/>
                                  </a:cubicBezTo>
                                  <a:cubicBezTo>
                                    <a:pt x="204" y="242"/>
                                    <a:pt x="204" y="242"/>
                                    <a:pt x="204" y="242"/>
                                  </a:cubicBezTo>
                                  <a:cubicBezTo>
                                    <a:pt x="204" y="60"/>
                                    <a:pt x="204" y="60"/>
                                    <a:pt x="204" y="60"/>
                                  </a:cubicBez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lose/>
                                  <a:moveTo>
                                    <a:pt x="112" y="41"/>
                                  </a:move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ubicBezTo>
                                    <a:pt x="48" y="41"/>
                                    <a:pt x="48" y="41"/>
                                    <a:pt x="48" y="41"/>
                                  </a:cubicBezTo>
                                  <a:cubicBezTo>
                                    <a:pt x="48" y="50"/>
                                    <a:pt x="48" y="50"/>
                                    <a:pt x="48" y="50"/>
                                  </a:cubicBezTo>
                                  <a:cubicBezTo>
                                    <a:pt x="48" y="60"/>
                                    <a:pt x="48" y="60"/>
                                    <a:pt x="48" y="60"/>
                                  </a:cubicBezTo>
                                  <a:cubicBezTo>
                                    <a:pt x="112" y="60"/>
                                    <a:pt x="112" y="60"/>
                                    <a:pt x="112" y="60"/>
                                  </a:cubicBezTo>
                                  <a:cubicBezTo>
                                    <a:pt x="175" y="60"/>
                                    <a:pt x="175" y="60"/>
                                    <a:pt x="175" y="60"/>
                                  </a:cubicBezTo>
                                  <a:cubicBezTo>
                                    <a:pt x="175" y="50"/>
                                    <a:pt x="175" y="50"/>
                                    <a:pt x="175" y="50"/>
                                  </a:cubicBezTo>
                                  <a:cubicBezTo>
                                    <a:pt x="175" y="41"/>
                                    <a:pt x="175" y="41"/>
                                    <a:pt x="175" y="41"/>
                                  </a:cubicBez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lose/>
                                  <a:moveTo>
                                    <a:pt x="84" y="201"/>
                                  </a:move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0" y="201"/>
                                    <a:pt x="78" y="199"/>
                                    <a:pt x="78" y="195"/>
                                  </a:cubicBezTo>
                                  <a:cubicBezTo>
                                    <a:pt x="78" y="192"/>
                                    <a:pt x="80" y="190"/>
                                    <a:pt x="84" y="190"/>
                                  </a:cubicBezTo>
                                  <a:cubicBezTo>
                                    <a:pt x="169" y="190"/>
                                    <a:pt x="169" y="190"/>
                                    <a:pt x="169" y="190"/>
                                  </a:cubicBezTo>
                                  <a:cubicBezTo>
                                    <a:pt x="172" y="190"/>
                                    <a:pt x="175" y="192"/>
                                    <a:pt x="175" y="195"/>
                                  </a:cubicBezTo>
                                  <a:cubicBezTo>
                                    <a:pt x="175" y="199"/>
                                    <a:pt x="172" y="201"/>
                                    <a:pt x="169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lose/>
                                  <a:moveTo>
                                    <a:pt x="84" y="160"/>
                                  </a:move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ubicBezTo>
                                    <a:pt x="80" y="160"/>
                                    <a:pt x="78" y="157"/>
                                    <a:pt x="78" y="154"/>
                                  </a:cubicBezTo>
                                  <a:cubicBezTo>
                                    <a:pt x="78" y="151"/>
                                    <a:pt x="80" y="148"/>
                                    <a:pt x="84" y="148"/>
                                  </a:cubicBezTo>
                                  <a:cubicBezTo>
                                    <a:pt x="169" y="148"/>
                                    <a:pt x="169" y="148"/>
                                    <a:pt x="169" y="148"/>
                                  </a:cubicBezTo>
                                  <a:cubicBezTo>
                                    <a:pt x="172" y="148"/>
                                    <a:pt x="175" y="151"/>
                                    <a:pt x="175" y="154"/>
                                  </a:cubicBezTo>
                                  <a:cubicBezTo>
                                    <a:pt x="175" y="157"/>
                                    <a:pt x="172" y="160"/>
                                    <a:pt x="169" y="160"/>
                                  </a:cubicBez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2BAD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组合 128"/>
                        <wpg:cNvGrpSpPr/>
                        <wpg:grpSpPr>
                          <a:xfrm>
                            <a:off x="-2700" y="2065655"/>
                            <a:ext cx="331466" cy="329565"/>
                            <a:chOff x="-2705" y="-1886699"/>
                            <a:chExt cx="332097" cy="330995"/>
                          </a:xfrm>
                        </wpg:grpSpPr>
                        <wps:wsp>
                          <wps:cNvPr id="124" name="椭圆 124"/>
                          <wps:cNvSpPr/>
                          <wps:spPr>
                            <a:xfrm>
                              <a:off x="-2705" y="-1886699"/>
                              <a:ext cx="332097" cy="3309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42BAD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Freeform 109"/>
                          <wps:cNvSpPr>
                            <a:spLocks noChangeAspect="1"/>
                          </wps:cNvSpPr>
                          <wps:spPr bwMode="auto">
                            <a:xfrm>
                              <a:off x="43102" y="-1809531"/>
                              <a:ext cx="208676" cy="208546"/>
                            </a:xfrm>
                            <a:custGeom>
                              <a:avLst/>
                              <a:gdLst>
                                <a:gd name="T0" fmla="*/ 217 w 258"/>
                                <a:gd name="T1" fmla="*/ 211 h 258"/>
                                <a:gd name="T2" fmla="*/ 173 w 258"/>
                                <a:gd name="T3" fmla="*/ 175 h 258"/>
                                <a:gd name="T4" fmla="*/ 181 w 258"/>
                                <a:gd name="T5" fmla="*/ 167 h 258"/>
                                <a:gd name="T6" fmla="*/ 201 w 258"/>
                                <a:gd name="T7" fmla="*/ 0 h 258"/>
                                <a:gd name="T8" fmla="*/ 212 w 258"/>
                                <a:gd name="T9" fmla="*/ 1 h 258"/>
                                <a:gd name="T10" fmla="*/ 229 w 258"/>
                                <a:gd name="T11" fmla="*/ 17 h 258"/>
                                <a:gd name="T12" fmla="*/ 227 w 258"/>
                                <a:gd name="T13" fmla="*/ 20 h 258"/>
                                <a:gd name="T14" fmla="*/ 205 w 258"/>
                                <a:gd name="T15" fmla="*/ 47 h 258"/>
                                <a:gd name="T16" fmla="*/ 211 w 258"/>
                                <a:gd name="T17" fmla="*/ 53 h 258"/>
                                <a:gd name="T18" fmla="*/ 238 w 258"/>
                                <a:gd name="T19" fmla="*/ 32 h 258"/>
                                <a:gd name="T20" fmla="*/ 254 w 258"/>
                                <a:gd name="T21" fmla="*/ 36 h 258"/>
                                <a:gd name="T22" fmla="*/ 257 w 258"/>
                                <a:gd name="T23" fmla="*/ 46 h 258"/>
                                <a:gd name="T24" fmla="*/ 258 w 258"/>
                                <a:gd name="T25" fmla="*/ 57 h 258"/>
                                <a:gd name="T26" fmla="*/ 201 w 258"/>
                                <a:gd name="T27" fmla="*/ 115 h 258"/>
                                <a:gd name="T28" fmla="*/ 187 w 258"/>
                                <a:gd name="T29" fmla="*/ 125 h 258"/>
                                <a:gd name="T30" fmla="*/ 247 w 258"/>
                                <a:gd name="T31" fmla="*/ 186 h 258"/>
                                <a:gd name="T32" fmla="*/ 247 w 258"/>
                                <a:gd name="T33" fmla="*/ 242 h 258"/>
                                <a:gd name="T34" fmla="*/ 246 w 258"/>
                                <a:gd name="T35" fmla="*/ 243 h 258"/>
                                <a:gd name="T36" fmla="*/ 189 w 258"/>
                                <a:gd name="T37" fmla="*/ 242 h 258"/>
                                <a:gd name="T38" fmla="*/ 68 w 258"/>
                                <a:gd name="T39" fmla="*/ 244 h 258"/>
                                <a:gd name="T40" fmla="*/ 15 w 258"/>
                                <a:gd name="T41" fmla="*/ 244 h 258"/>
                                <a:gd name="T42" fmla="*/ 6 w 258"/>
                                <a:gd name="T43" fmla="*/ 231 h 258"/>
                                <a:gd name="T44" fmla="*/ 14 w 258"/>
                                <a:gd name="T45" fmla="*/ 190 h 258"/>
                                <a:gd name="T46" fmla="*/ 58 w 258"/>
                                <a:gd name="T47" fmla="*/ 97 h 258"/>
                                <a:gd name="T48" fmla="*/ 29 w 258"/>
                                <a:gd name="T49" fmla="*/ 84 h 258"/>
                                <a:gd name="T50" fmla="*/ 10 w 258"/>
                                <a:gd name="T51" fmla="*/ 23 h 258"/>
                                <a:gd name="T52" fmla="*/ 27 w 258"/>
                                <a:gd name="T53" fmla="*/ 5 h 258"/>
                                <a:gd name="T54" fmla="*/ 89 w 258"/>
                                <a:gd name="T55" fmla="*/ 25 h 258"/>
                                <a:gd name="T56" fmla="*/ 101 w 258"/>
                                <a:gd name="T57" fmla="*/ 53 h 258"/>
                                <a:gd name="T58" fmla="*/ 144 w 258"/>
                                <a:gd name="T59" fmla="*/ 61 h 258"/>
                                <a:gd name="T60" fmla="*/ 144 w 258"/>
                                <a:gd name="T61" fmla="*/ 57 h 258"/>
                                <a:gd name="T62" fmla="*/ 160 w 258"/>
                                <a:gd name="T63" fmla="*/ 16 h 258"/>
                                <a:gd name="T64" fmla="*/ 173 w 258"/>
                                <a:gd name="T65" fmla="*/ 139 h 258"/>
                                <a:gd name="T66" fmla="*/ 143 w 258"/>
                                <a:gd name="T67" fmla="*/ 169 h 258"/>
                                <a:gd name="T68" fmla="*/ 218 w 258"/>
                                <a:gd name="T69" fmla="*/ 235 h 258"/>
                                <a:gd name="T70" fmla="*/ 233 w 258"/>
                                <a:gd name="T71" fmla="*/ 229 h 258"/>
                                <a:gd name="T72" fmla="*/ 233 w 258"/>
                                <a:gd name="T73" fmla="*/ 200 h 258"/>
                                <a:gd name="T74" fmla="*/ 173 w 258"/>
                                <a:gd name="T75" fmla="*/ 139 h 258"/>
                                <a:gd name="T76" fmla="*/ 96 w 258"/>
                                <a:gd name="T77" fmla="*/ 108 h 258"/>
                                <a:gd name="T78" fmla="*/ 85 w 258"/>
                                <a:gd name="T79" fmla="*/ 66 h 258"/>
                                <a:gd name="T80" fmla="*/ 77 w 258"/>
                                <a:gd name="T81" fmla="*/ 41 h 258"/>
                                <a:gd name="T82" fmla="*/ 32 w 258"/>
                                <a:gd name="T83" fmla="*/ 28 h 258"/>
                                <a:gd name="T84" fmla="*/ 45 w 258"/>
                                <a:gd name="T85" fmla="*/ 73 h 258"/>
                                <a:gd name="T86" fmla="*/ 70 w 258"/>
                                <a:gd name="T87" fmla="*/ 81 h 258"/>
                                <a:gd name="T88" fmla="*/ 200 w 258"/>
                                <a:gd name="T89" fmla="*/ 19 h 258"/>
                                <a:gd name="T90" fmla="*/ 174 w 258"/>
                                <a:gd name="T91" fmla="*/ 30 h 258"/>
                                <a:gd name="T92" fmla="*/ 163 w 258"/>
                                <a:gd name="T93" fmla="*/ 57 h 258"/>
                                <a:gd name="T94" fmla="*/ 163 w 258"/>
                                <a:gd name="T95" fmla="*/ 60 h 258"/>
                                <a:gd name="T96" fmla="*/ 163 w 258"/>
                                <a:gd name="T97" fmla="*/ 62 h 258"/>
                                <a:gd name="T98" fmla="*/ 28 w 258"/>
                                <a:gd name="T99" fmla="*/ 204 h 258"/>
                                <a:gd name="T100" fmla="*/ 24 w 258"/>
                                <a:gd name="T101" fmla="*/ 223 h 258"/>
                                <a:gd name="T102" fmla="*/ 35 w 258"/>
                                <a:gd name="T103" fmla="*/ 234 h 258"/>
                                <a:gd name="T104" fmla="*/ 122 w 258"/>
                                <a:gd name="T105" fmla="*/ 162 h 258"/>
                                <a:gd name="T106" fmla="*/ 166 w 258"/>
                                <a:gd name="T107" fmla="*/ 118 h 258"/>
                                <a:gd name="T108" fmla="*/ 187 w 258"/>
                                <a:gd name="T109" fmla="*/ 97 h 258"/>
                                <a:gd name="T110" fmla="*/ 195 w 258"/>
                                <a:gd name="T111" fmla="*/ 95 h 258"/>
                                <a:gd name="T112" fmla="*/ 201 w 258"/>
                                <a:gd name="T113" fmla="*/ 95 h 258"/>
                                <a:gd name="T114" fmla="*/ 228 w 258"/>
                                <a:gd name="T115" fmla="*/ 84 h 258"/>
                                <a:gd name="T116" fmla="*/ 226 w 258"/>
                                <a:gd name="T117" fmla="*/ 71 h 258"/>
                                <a:gd name="T118" fmla="*/ 206 w 258"/>
                                <a:gd name="T119" fmla="*/ 72 h 258"/>
                                <a:gd name="T120" fmla="*/ 189 w 258"/>
                                <a:gd name="T121" fmla="*/ 62 h 258"/>
                                <a:gd name="T122" fmla="*/ 184 w 258"/>
                                <a:gd name="T123" fmla="*/ 42 h 258"/>
                                <a:gd name="T124" fmla="*/ 200 w 258"/>
                                <a:gd name="T125" fmla="*/ 19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217" y="203"/>
                                  </a:moveTo>
                                  <a:cubicBezTo>
                                    <a:pt x="219" y="205"/>
                                    <a:pt x="219" y="209"/>
                                    <a:pt x="217" y="211"/>
                                  </a:cubicBezTo>
                                  <a:cubicBezTo>
                                    <a:pt x="215" y="214"/>
                                    <a:pt x="211" y="214"/>
                                    <a:pt x="209" y="211"/>
                                  </a:cubicBezTo>
                                  <a:cubicBezTo>
                                    <a:pt x="173" y="175"/>
                                    <a:pt x="173" y="175"/>
                                    <a:pt x="173" y="175"/>
                                  </a:cubicBezTo>
                                  <a:cubicBezTo>
                                    <a:pt x="170" y="173"/>
                                    <a:pt x="170" y="169"/>
                                    <a:pt x="173" y="167"/>
                                  </a:cubicBezTo>
                                  <a:cubicBezTo>
                                    <a:pt x="175" y="165"/>
                                    <a:pt x="179" y="165"/>
                                    <a:pt x="181" y="167"/>
                                  </a:cubicBezTo>
                                  <a:cubicBezTo>
                                    <a:pt x="217" y="203"/>
                                    <a:pt x="217" y="203"/>
                                    <a:pt x="217" y="203"/>
                                  </a:cubicBezTo>
                                  <a:close/>
                                  <a:moveTo>
                                    <a:pt x="201" y="0"/>
                                  </a:moveTo>
                                  <a:cubicBezTo>
                                    <a:pt x="201" y="0"/>
                                    <a:pt x="201" y="0"/>
                                    <a:pt x="201" y="0"/>
                                  </a:cubicBezTo>
                                  <a:cubicBezTo>
                                    <a:pt x="205" y="0"/>
                                    <a:pt x="209" y="0"/>
                                    <a:pt x="212" y="1"/>
                                  </a:cubicBezTo>
                                  <a:cubicBezTo>
                                    <a:pt x="216" y="1"/>
                                    <a:pt x="220" y="3"/>
                                    <a:pt x="223" y="4"/>
                                  </a:cubicBezTo>
                                  <a:cubicBezTo>
                                    <a:pt x="228" y="6"/>
                                    <a:pt x="231" y="12"/>
                                    <a:pt x="229" y="17"/>
                                  </a:cubicBezTo>
                                  <a:cubicBezTo>
                                    <a:pt x="228" y="18"/>
                                    <a:pt x="227" y="19"/>
                                    <a:pt x="227" y="20"/>
                                  </a:cubicBezTo>
                                  <a:cubicBezTo>
                                    <a:pt x="227" y="20"/>
                                    <a:pt x="227" y="20"/>
                                    <a:pt x="227" y="20"/>
                                  </a:cubicBezTo>
                                  <a:cubicBezTo>
                                    <a:pt x="219" y="28"/>
                                    <a:pt x="212" y="35"/>
                                    <a:pt x="204" y="42"/>
                                  </a:cubicBezTo>
                                  <a:cubicBezTo>
                                    <a:pt x="205" y="47"/>
                                    <a:pt x="205" y="47"/>
                                    <a:pt x="205" y="47"/>
                                  </a:cubicBezTo>
                                  <a:cubicBezTo>
                                    <a:pt x="207" y="51"/>
                                    <a:pt x="207" y="51"/>
                                    <a:pt x="207" y="51"/>
                                  </a:cubicBezTo>
                                  <a:cubicBezTo>
                                    <a:pt x="211" y="53"/>
                                    <a:pt x="211" y="53"/>
                                    <a:pt x="211" y="53"/>
                                  </a:cubicBezTo>
                                  <a:cubicBezTo>
                                    <a:pt x="216" y="54"/>
                                    <a:pt x="216" y="54"/>
                                    <a:pt x="216" y="54"/>
                                  </a:cubicBezTo>
                                  <a:cubicBezTo>
                                    <a:pt x="223" y="46"/>
                                    <a:pt x="231" y="39"/>
                                    <a:pt x="238" y="32"/>
                                  </a:cubicBezTo>
                                  <a:cubicBezTo>
                                    <a:pt x="242" y="28"/>
                                    <a:pt x="248" y="28"/>
                                    <a:pt x="252" y="32"/>
                                  </a:cubicBezTo>
                                  <a:cubicBezTo>
                                    <a:pt x="253" y="33"/>
                                    <a:pt x="254" y="34"/>
                                    <a:pt x="254" y="36"/>
                                  </a:cubicBezTo>
                                  <a:cubicBezTo>
                                    <a:pt x="256" y="39"/>
                                    <a:pt x="257" y="42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8" y="49"/>
                                    <a:pt x="258" y="53"/>
                                    <a:pt x="258" y="57"/>
                                  </a:cubicBezTo>
                                  <a:cubicBezTo>
                                    <a:pt x="258" y="73"/>
                                    <a:pt x="252" y="87"/>
                                    <a:pt x="242" y="98"/>
                                  </a:cubicBezTo>
                                  <a:cubicBezTo>
                                    <a:pt x="231" y="108"/>
                                    <a:pt x="217" y="115"/>
                                    <a:pt x="201" y="115"/>
                                  </a:cubicBezTo>
                                  <a:cubicBezTo>
                                    <a:pt x="200" y="115"/>
                                    <a:pt x="199" y="115"/>
                                    <a:pt x="198" y="115"/>
                                  </a:cubicBezTo>
                                  <a:cubicBezTo>
                                    <a:pt x="187" y="125"/>
                                    <a:pt x="187" y="125"/>
                                    <a:pt x="187" y="125"/>
                                  </a:cubicBezTo>
                                  <a:cubicBezTo>
                                    <a:pt x="247" y="185"/>
                                    <a:pt x="247" y="185"/>
                                    <a:pt x="247" y="185"/>
                                  </a:cubicBezTo>
                                  <a:cubicBezTo>
                                    <a:pt x="247" y="186"/>
                                    <a:pt x="247" y="186"/>
                                    <a:pt x="247" y="186"/>
                                  </a:cubicBezTo>
                                  <a:cubicBezTo>
                                    <a:pt x="255" y="194"/>
                                    <a:pt x="258" y="204"/>
                                    <a:pt x="258" y="214"/>
                                  </a:cubicBezTo>
                                  <a:cubicBezTo>
                                    <a:pt x="258" y="224"/>
                                    <a:pt x="255" y="235"/>
                                    <a:pt x="247" y="242"/>
                                  </a:cubicBezTo>
                                  <a:cubicBezTo>
                                    <a:pt x="247" y="242"/>
                                    <a:pt x="247" y="242"/>
                                    <a:pt x="247" y="242"/>
                                  </a:cubicBezTo>
                                  <a:cubicBezTo>
                                    <a:pt x="246" y="243"/>
                                    <a:pt x="246" y="243"/>
                                    <a:pt x="246" y="243"/>
                                  </a:cubicBezTo>
                                  <a:cubicBezTo>
                                    <a:pt x="238" y="250"/>
                                    <a:pt x="228" y="254"/>
                                    <a:pt x="218" y="254"/>
                                  </a:cubicBezTo>
                                  <a:cubicBezTo>
                                    <a:pt x="208" y="254"/>
                                    <a:pt x="197" y="250"/>
                                    <a:pt x="189" y="242"/>
                                  </a:cubicBezTo>
                                  <a:cubicBezTo>
                                    <a:pt x="129" y="182"/>
                                    <a:pt x="129" y="182"/>
                                    <a:pt x="129" y="182"/>
                                  </a:cubicBezTo>
                                  <a:cubicBezTo>
                                    <a:pt x="68" y="244"/>
                                    <a:pt x="68" y="244"/>
                                    <a:pt x="68" y="244"/>
                                  </a:cubicBezTo>
                                  <a:cubicBezTo>
                                    <a:pt x="55" y="257"/>
                                    <a:pt x="40" y="258"/>
                                    <a:pt x="27" y="252"/>
                                  </a:cubicBezTo>
                                  <a:cubicBezTo>
                                    <a:pt x="23" y="250"/>
                                    <a:pt x="18" y="247"/>
                                    <a:pt x="15" y="244"/>
                                  </a:cubicBezTo>
                                  <a:cubicBezTo>
                                    <a:pt x="14" y="244"/>
                                    <a:pt x="14" y="244"/>
                                    <a:pt x="14" y="244"/>
                                  </a:cubicBezTo>
                                  <a:cubicBezTo>
                                    <a:pt x="11" y="240"/>
                                    <a:pt x="8" y="236"/>
                                    <a:pt x="6" y="231"/>
                                  </a:cubicBezTo>
                                  <a:cubicBezTo>
                                    <a:pt x="0" y="218"/>
                                    <a:pt x="1" y="203"/>
                                    <a:pt x="14" y="190"/>
                                  </a:cubicBezTo>
                                  <a:cubicBezTo>
                                    <a:pt x="14" y="190"/>
                                    <a:pt x="14" y="190"/>
                                    <a:pt x="14" y="190"/>
                                  </a:cubicBezTo>
                                  <a:cubicBezTo>
                                    <a:pt x="83" y="122"/>
                                    <a:pt x="83" y="122"/>
                                    <a:pt x="83" y="122"/>
                                  </a:cubicBezTo>
                                  <a:cubicBezTo>
                                    <a:pt x="58" y="97"/>
                                    <a:pt x="58" y="97"/>
                                    <a:pt x="58" y="97"/>
                                  </a:cubicBezTo>
                                  <a:cubicBezTo>
                                    <a:pt x="35" y="90"/>
                                    <a:pt x="35" y="90"/>
                                    <a:pt x="35" y="90"/>
                                  </a:cubicBezTo>
                                  <a:cubicBezTo>
                                    <a:pt x="33" y="89"/>
                                    <a:pt x="30" y="87"/>
                                    <a:pt x="29" y="84"/>
                                  </a:cubicBezTo>
                                  <a:cubicBezTo>
                                    <a:pt x="8" y="35"/>
                                    <a:pt x="8" y="35"/>
                                    <a:pt x="8" y="35"/>
                                  </a:cubicBezTo>
                                  <a:cubicBezTo>
                                    <a:pt x="6" y="31"/>
                                    <a:pt x="6" y="26"/>
                                    <a:pt x="10" y="23"/>
                                  </a:cubicBezTo>
                                  <a:cubicBezTo>
                                    <a:pt x="18" y="14"/>
                                    <a:pt x="18" y="14"/>
                                    <a:pt x="18" y="14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30" y="3"/>
                                    <a:pt x="34" y="2"/>
                                    <a:pt x="38" y="3"/>
                                  </a:cubicBezTo>
                                  <a:cubicBezTo>
                                    <a:pt x="89" y="25"/>
                                    <a:pt x="89" y="25"/>
                                    <a:pt x="89" y="25"/>
                                  </a:cubicBezTo>
                                  <a:cubicBezTo>
                                    <a:pt x="91" y="26"/>
                                    <a:pt x="93" y="28"/>
                                    <a:pt x="94" y="31"/>
                                  </a:cubicBezTo>
                                  <a:cubicBezTo>
                                    <a:pt x="101" y="53"/>
                                    <a:pt x="101" y="53"/>
                                    <a:pt x="101" y="53"/>
                                  </a:cubicBezTo>
                                  <a:cubicBezTo>
                                    <a:pt x="126" y="78"/>
                                    <a:pt x="126" y="78"/>
                                    <a:pt x="126" y="78"/>
                                  </a:cubicBezTo>
                                  <a:cubicBezTo>
                                    <a:pt x="144" y="61"/>
                                    <a:pt x="144" y="61"/>
                                    <a:pt x="144" y="61"/>
                                  </a:cubicBezTo>
                                  <a:cubicBezTo>
                                    <a:pt x="144" y="59"/>
                                    <a:pt x="143" y="58"/>
                                    <a:pt x="143" y="57"/>
                                  </a:cubicBezTo>
                                  <a:cubicBezTo>
                                    <a:pt x="144" y="57"/>
                                    <a:pt x="144" y="57"/>
                                    <a:pt x="144" y="57"/>
                                  </a:cubicBezTo>
                                  <a:cubicBezTo>
                                    <a:pt x="144" y="41"/>
                                    <a:pt x="150" y="27"/>
                                    <a:pt x="160" y="16"/>
                                  </a:cubicBezTo>
                                  <a:cubicBezTo>
                                    <a:pt x="160" y="16"/>
                                    <a:pt x="160" y="16"/>
                                    <a:pt x="160" y="16"/>
                                  </a:cubicBezTo>
                                  <a:cubicBezTo>
                                    <a:pt x="171" y="6"/>
                                    <a:pt x="185" y="0"/>
                                    <a:pt x="201" y="0"/>
                                  </a:cubicBezTo>
                                  <a:close/>
                                  <a:moveTo>
                                    <a:pt x="173" y="139"/>
                                  </a:move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ubicBezTo>
                                    <a:pt x="143" y="169"/>
                                    <a:pt x="143" y="169"/>
                                    <a:pt x="143" y="169"/>
                                  </a:cubicBezTo>
                                  <a:cubicBezTo>
                                    <a:pt x="203" y="229"/>
                                    <a:pt x="203" y="229"/>
                                    <a:pt x="203" y="229"/>
                                  </a:cubicBezTo>
                                  <a:cubicBezTo>
                                    <a:pt x="207" y="233"/>
                                    <a:pt x="213" y="235"/>
                                    <a:pt x="218" y="235"/>
                                  </a:cubicBezTo>
                                  <a:cubicBezTo>
                                    <a:pt x="223" y="235"/>
                                    <a:pt x="229" y="233"/>
                                    <a:pt x="233" y="229"/>
                                  </a:cubicBezTo>
                                  <a:cubicBezTo>
                                    <a:pt x="233" y="229"/>
                                    <a:pt x="233" y="229"/>
                                    <a:pt x="233" y="229"/>
                                  </a:cubicBezTo>
                                  <a:cubicBezTo>
                                    <a:pt x="237" y="225"/>
                                    <a:pt x="239" y="219"/>
                                    <a:pt x="239" y="214"/>
                                  </a:cubicBezTo>
                                  <a:cubicBezTo>
                                    <a:pt x="239" y="209"/>
                                    <a:pt x="237" y="203"/>
                                    <a:pt x="233" y="200"/>
                                  </a:cubicBezTo>
                                  <a:cubicBezTo>
                                    <a:pt x="233" y="199"/>
                                    <a:pt x="233" y="199"/>
                                    <a:pt x="233" y="199"/>
                                  </a:cubicBez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lose/>
                                  <a:moveTo>
                                    <a:pt x="96" y="108"/>
                                  </a:move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ubicBezTo>
                                    <a:pt x="112" y="92"/>
                                    <a:pt x="112" y="92"/>
                                    <a:pt x="112" y="92"/>
                                  </a:cubicBezTo>
                                  <a:cubicBezTo>
                                    <a:pt x="85" y="66"/>
                                    <a:pt x="85" y="66"/>
                                    <a:pt x="85" y="66"/>
                                  </a:cubicBezTo>
                                  <a:cubicBezTo>
                                    <a:pt x="84" y="64"/>
                                    <a:pt x="83" y="63"/>
                                    <a:pt x="82" y="61"/>
                                  </a:cubicBezTo>
                                  <a:cubicBezTo>
                                    <a:pt x="77" y="41"/>
                                    <a:pt x="77" y="41"/>
                                    <a:pt x="77" y="41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32" y="28"/>
                                    <a:pt x="32" y="28"/>
                                    <a:pt x="32" y="28"/>
                                  </a:cubicBezTo>
                                  <a:cubicBezTo>
                                    <a:pt x="28" y="32"/>
                                    <a:pt x="28" y="32"/>
                                    <a:pt x="28" y="32"/>
                                  </a:cubicBezTo>
                                  <a:cubicBezTo>
                                    <a:pt x="45" y="73"/>
                                    <a:pt x="45" y="73"/>
                                    <a:pt x="45" y="73"/>
                                  </a:cubicBezTo>
                                  <a:cubicBezTo>
                                    <a:pt x="66" y="78"/>
                                    <a:pt x="66" y="78"/>
                                    <a:pt x="66" y="78"/>
                                  </a:cubicBezTo>
                                  <a:cubicBezTo>
                                    <a:pt x="67" y="79"/>
                                    <a:pt x="69" y="80"/>
                                    <a:pt x="70" y="81"/>
                                  </a:cubicBez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lose/>
                                  <a:moveTo>
                                    <a:pt x="200" y="19"/>
                                  </a:moveTo>
                                  <a:cubicBezTo>
                                    <a:pt x="200" y="19"/>
                                    <a:pt x="200" y="19"/>
                                    <a:pt x="200" y="19"/>
                                  </a:cubicBezTo>
                                  <a:cubicBezTo>
                                    <a:pt x="190" y="20"/>
                                    <a:pt x="181" y="24"/>
                                    <a:pt x="174" y="30"/>
                                  </a:cubicBezTo>
                                  <a:cubicBezTo>
                                    <a:pt x="174" y="30"/>
                                    <a:pt x="174" y="30"/>
                                    <a:pt x="174" y="30"/>
                                  </a:cubicBezTo>
                                  <a:cubicBezTo>
                                    <a:pt x="167" y="37"/>
                                    <a:pt x="163" y="47"/>
                                    <a:pt x="163" y="57"/>
                                  </a:cubicBezTo>
                                  <a:cubicBezTo>
                                    <a:pt x="163" y="57"/>
                                    <a:pt x="163" y="57"/>
                                    <a:pt x="163" y="57"/>
                                  </a:cubicBezTo>
                                  <a:cubicBezTo>
                                    <a:pt x="163" y="58"/>
                                    <a:pt x="163" y="59"/>
                                    <a:pt x="163" y="60"/>
                                  </a:cubicBezTo>
                                  <a:cubicBezTo>
                                    <a:pt x="163" y="60"/>
                                    <a:pt x="163" y="60"/>
                                    <a:pt x="163" y="60"/>
                                  </a:cubicBezTo>
                                  <a:cubicBezTo>
                                    <a:pt x="163" y="62"/>
                                    <a:pt x="163" y="62"/>
                                    <a:pt x="163" y="62"/>
                                  </a:cubicBezTo>
                                  <a:cubicBezTo>
                                    <a:pt x="164" y="65"/>
                                    <a:pt x="163" y="69"/>
                                    <a:pt x="161" y="71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2" y="210"/>
                                    <a:pt x="21" y="217"/>
                                    <a:pt x="24" y="223"/>
                                  </a:cubicBezTo>
                                  <a:cubicBezTo>
                                    <a:pt x="25" y="225"/>
                                    <a:pt x="26" y="228"/>
                                    <a:pt x="28" y="230"/>
                                  </a:cubicBezTo>
                                  <a:cubicBezTo>
                                    <a:pt x="30" y="232"/>
                                    <a:pt x="33" y="233"/>
                                    <a:pt x="35" y="234"/>
                                  </a:cubicBezTo>
                                  <a:cubicBezTo>
                                    <a:pt x="41" y="237"/>
                                    <a:pt x="48" y="236"/>
                                    <a:pt x="54" y="230"/>
                                  </a:cubicBezTo>
                                  <a:cubicBezTo>
                                    <a:pt x="122" y="162"/>
                                    <a:pt x="122" y="162"/>
                                    <a:pt x="122" y="162"/>
                                  </a:cubicBezTo>
                                  <a:cubicBezTo>
                                    <a:pt x="123" y="162"/>
                                    <a:pt x="123" y="162"/>
                                    <a:pt x="123" y="162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9" y="95"/>
                                    <a:pt x="192" y="94"/>
                                    <a:pt x="195" y="95"/>
                                  </a:cubicBezTo>
                                  <a:cubicBezTo>
                                    <a:pt x="196" y="95"/>
                                    <a:pt x="197" y="95"/>
                                    <a:pt x="198" y="95"/>
                                  </a:cubicBezTo>
                                  <a:cubicBezTo>
                                    <a:pt x="199" y="95"/>
                                    <a:pt x="200" y="95"/>
                                    <a:pt x="201" y="95"/>
                                  </a:cubicBezTo>
                                  <a:cubicBezTo>
                                    <a:pt x="211" y="95"/>
                                    <a:pt x="221" y="91"/>
                                    <a:pt x="228" y="84"/>
                                  </a:cubicBezTo>
                                  <a:cubicBezTo>
                                    <a:pt x="228" y="84"/>
                                    <a:pt x="228" y="84"/>
                                    <a:pt x="228" y="84"/>
                                  </a:cubicBezTo>
                                  <a:cubicBezTo>
                                    <a:pt x="234" y="77"/>
                                    <a:pt x="238" y="68"/>
                                    <a:pt x="239" y="58"/>
                                  </a:cubicBezTo>
                                  <a:cubicBezTo>
                                    <a:pt x="234" y="63"/>
                                    <a:pt x="230" y="67"/>
                                    <a:pt x="226" y="71"/>
                                  </a:cubicBezTo>
                                  <a:cubicBezTo>
                                    <a:pt x="224" y="74"/>
                                    <a:pt x="220" y="75"/>
                                    <a:pt x="216" y="74"/>
                                  </a:cubicBezTo>
                                  <a:cubicBezTo>
                                    <a:pt x="206" y="72"/>
                                    <a:pt x="206" y="72"/>
                                    <a:pt x="206" y="72"/>
                                  </a:cubicBezTo>
                                  <a:cubicBezTo>
                                    <a:pt x="196" y="69"/>
                                    <a:pt x="196" y="69"/>
                                    <a:pt x="196" y="69"/>
                                  </a:cubicBezTo>
                                  <a:cubicBezTo>
                                    <a:pt x="193" y="68"/>
                                    <a:pt x="190" y="66"/>
                                    <a:pt x="189" y="62"/>
                                  </a:cubicBezTo>
                                  <a:cubicBezTo>
                                    <a:pt x="186" y="52"/>
                                    <a:pt x="186" y="52"/>
                                    <a:pt x="186" y="52"/>
                                  </a:cubicBezTo>
                                  <a:cubicBezTo>
                                    <a:pt x="184" y="42"/>
                                    <a:pt x="184" y="42"/>
                                    <a:pt x="184" y="42"/>
                                  </a:cubicBezTo>
                                  <a:cubicBezTo>
                                    <a:pt x="183" y="39"/>
                                    <a:pt x="184" y="35"/>
                                    <a:pt x="186" y="33"/>
                                  </a:cubicBezTo>
                                  <a:cubicBezTo>
                                    <a:pt x="191" y="28"/>
                                    <a:pt x="195" y="24"/>
                                    <a:pt x="200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2BAD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组合 149"/>
                        <wpg:cNvGrpSpPr/>
                        <wpg:grpSpPr>
                          <a:xfrm>
                            <a:off x="-795" y="5936469"/>
                            <a:ext cx="331467" cy="329557"/>
                            <a:chOff x="-7634" y="-397811"/>
                            <a:chExt cx="332098" cy="330987"/>
                          </a:xfrm>
                        </wpg:grpSpPr>
                        <wps:wsp>
                          <wps:cNvPr id="145" name="椭圆 145"/>
                          <wps:cNvSpPr/>
                          <wps:spPr>
                            <a:xfrm>
                              <a:off x="-7634" y="-397811"/>
                              <a:ext cx="332098" cy="33098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42BAD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Freeform 93"/>
                          <wps:cNvSpPr>
                            <a:spLocks noChangeAspect="1"/>
                          </wps:cNvSpPr>
                          <wps:spPr bwMode="auto">
                            <a:xfrm>
                              <a:off x="68710" y="-329573"/>
                              <a:ext cx="183863" cy="183669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2BAD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2pt;margin-top:164.5pt;height:613.55pt;width:26.85pt;mso-position-horizontal-relative:page;mso-position-vertical-relative:page;z-index:251685888;mso-width-relative:page;mso-height-relative:page;" coordorigin="-2700,0" coordsize="340994,7792085" o:gfxdata="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">
                <o:lock v:ext="edit" aspectratio="f"/>
                <v:line id="_x0000_s1026" o:spid="_x0000_s1026" o:spt="20" style="position:absolute;left:160495;top:52070;flip:y;height:7740015;width:12700;" filled="f" stroked="t" coordsize="21600,21600" o:gfxdata="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V7n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42BAD2 [3204]" miterlimit="8" joinstyle="miter"/>
                  <v:imagedata o:title=""/>
                  <o:lock v:ext="edit" aspectratio="f"/>
                </v:line>
                <v:group id="_x0000_s1026" o:spid="_x0000_s1026" o:spt="203" style="position:absolute;left:6824;top:0;height:330200;width:331470;" coordsize="332105,33147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bEJnR7wAAADb&#10;AAAADwAAAGRycy9kb3ducmV2LnhtbEWPzWsCMRTE7wX/h/AK3mqygkW2Ril+gB679dDenpvnZunm&#10;ZUni139vBKHHYWZ+w8wWV9eJM4XYetZQjBQI4tqblhsN++/N2xRETMgGO8+k4UYRFvPBywxL4y/8&#10;RecqNSJDOJaowabUl1LG2pLDOPI9cfaOPjhMWYZGmoCXDHedHCv1Lh22nBcs9rS0VP9VJ6fh86aW&#10;6+pY7Wht2v1k9Rt+Dvag9fC1UB8gEl3Tf/jZ3hoN0wIeX/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CZ0e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42BAD2 [3204]" miterlimit="8" joinstyle="miter"/>
                    <v:imagedata o:title=""/>
                    <o:lock v:ext="edit" aspectratio="f"/>
                  </v:shape>
                  <v:shape id="Freeform 99" o:spid="_x0000_s1026" o:spt="100" style="position:absolute;left:40341;top:94129;height:148590;width:247650;" fillcolor="#42BAD2" filled="t" stroked="f" coordsize="261,154" o:gfxdata="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kPc6vQAA&#10;ANsAAAAPAAAAAAAAAAEAIAAAACIAAABkcnMvZG93bnJldi54bWxQSwECFAAUAAAACACHTuJAMy8F&#10;njsAAAA5AAAAEAAAAAAAAAABACAAAAAMAQAAZHJzL3NoYXBleG1sLnhtbFBLBQYAAAAABgAGAFsB&#10;AAC2AwAAAAA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<v:path o:connectlocs="13283,82013;3795,119643;13283,111924;18977,123503;24670,111924;33209,119643;24670,82013;64521,80084;64521,123503;64521,124468;125248,148590;186923,124468;186923,123503;186923,80084;246701,54032;129043,964;10437,42454;10437,59821;66419,60786;40800,51138;210644,51138;166997,49208;84447,49208;175537,109030;166997,104205;84447,104205;75908,68505;125248,54032;175537,68505;163202,115784;175537,123503;175537,123503;125248,137011;75908,123503;75908,123503;125248,10999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6824;top:1064234;height:330192;width:331467;" coordorigin="0,-342307" coordsize="332098,330987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-342307;height:330987;width:332098;v-text-anchor:middle;" fillcolor="#FFFFFF [3212]" filled="t" stroked="t" coordsize="21600,21600" o:gfxdata="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sxWE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2.25pt" color="#42BAD2 [3204]" miterlimit="8" joinstyle="miter"/>
                    <v:imagedata o:title=""/>
                    <o:lock v:ext="edit" aspectratio="f"/>
                  </v:shape>
                  <v:shape id="Freeform 111" o:spid="_x0000_s1026" o:spt="100" style="position:absolute;left:74436;top:-292659;height:208140;width:180045;" fillcolor="#42BAD2" filled="t" stroked="f" coordsize="224,261" o:gfxdata="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Aan+8AAAA&#10;2wAAAA8AAAAAAAAAAQAgAAAAIgAAAGRycy9kb3ducmV2LnhtbFBLAQIUABQAAAAIAIdO4kAzLwWe&#10;OwAAADkAAAAQAAAAAAAAAAEAIAAAAAsBAABkcnMvc2hhcGV4bWwueG1sUEsFBgAAAAAGAAYAWwEA&#10;ALUDAAAAAA==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  <v:path o:connectlocs="62694,89316;135837,85329;135837,94101;43403,148329;51441,155506;35365,155506;43403,114835;51441,122810;35365,122810;43403,82139;51441,89316;35365,89316;90022,0;111724,8772;145482,23126;150305,27911;172007,31898;180045,39873;172007,208140;8037,208140;0,200165;8037,31898;29739,31898;34562,23126;59479,23126;90022,0;110116,23126;90022,8772;69124,23126;110116,23126;150305,47848;145482,56620;90022,56620;29739,51835;29739,47848;15271,192988;163969,47848;90022,32696;38581,32696;38581,47848;140660,47848;140660,32696;67516,160291;62694,155506;135837,151519;135837,160291;67516,127595;62694,122810;135837,118025;135837,127595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-2700;top:2065655;height:329565;width:331466;" coordorigin="-2705,-1886699" coordsize="332097,330995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-2705;top:-1886699;height:330995;width:332097;v-text-anchor:middle;" fillcolor="#FFFFFF [3212]" filled="t" stroked="t" coordsize="21600,21600" o:gfxdata="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ri1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2.25pt" color="#42BAD2 [3204]" miterlimit="8" joinstyle="miter"/>
                    <v:imagedata o:title=""/>
                    <o:lock v:ext="edit" aspectratio="f"/>
                  </v:shape>
                  <v:shape id="Freeform 109" o:spid="_x0000_s1026" o:spt="100" style="position:absolute;left:43102;top:-1809531;height:208546;width:208676;" fillcolor="#42BAD2" filled="t" stroked="f" coordsize="258,258" o:gfxdata="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311vW/&#10;AAAA2wAAAA8AAAAAAAAAAQAgAAAAIgAAAGRycy9kb3ducmV2LnhtbFBLAQIUABQAAAAIAIdO4kAz&#10;LwWeOwAAADkAAAAQAAAAAAAAAAEAIAAAAA4BAABkcnMvc2hhcGV4bWwueG1sUEsFBgAAAAAGAAYA&#10;WwEAALgDAAAAAA==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  <v:path o:connectlocs="175514,170555;139926,141455;146396,134989;162573,0;171470,808;185220,13741;183602,16166;165808,37990;170661,42840;192499,25866;205440,29099;207867,37182;208676,46074;162573,92956;151249,101039;199778,150347;199778,195612;198970,196421;152867,195612;54999,197229;12132,197229;4852,186721;11323,153580;46911,78406;23455,67898;8088,18591;21838,4041;71985,20207;81690,42840;116470,49307;116470,46074;129411,12933;139926,112356;115661,136605;176323,189954;188455,185104;188455,161663;139926,112356;77646,87298;68749,53348;62279,33141;25882,22632;36396,59007;56617,65473;161764,15358;140734,24249;131837,46074;131837,48499;131837,50115;22647,164896;19411,180254;28308,189146;98676,130947;134264,95381;151249,78406;157720,76790;162573,76790;184411,67898;182793,57390;166617,58198;152867,50115;148823,33949;161764,15358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-795;top:5936469;height:329557;width:331467;" coordorigin="-7634,-397811" coordsize="332098,330987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-7634;top:-397811;height:330987;width:332098;v-text-anchor:middle;" fillcolor="#FFFFFF [3212]" filled="t" stroked="t" coordsize="21600,21600" o:gfxdata="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pou2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42BAD2 [3204]" miterlimit="8" joinstyle="miter"/>
                    <v:imagedata o:title=""/>
                    <o:lock v:ext="edit" aspectratio="f"/>
                  </v:shape>
                  <v:shape id="Freeform 93" o:spid="_x0000_s1026" o:spt="100" style="position:absolute;left:68710;top:-329573;height:183669;width:183863;" fillcolor="#42BAD2" filled="t" stroked="f" coordsize="255,255" o:gfxdata="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3uPDvQAA&#10;ANsAAAAPAAAAAAAAAAEAIAAAACIAAABkcnMvZG93bnJldi54bWxQSwECFAAUAAAACACHTuJAMy8F&#10;njsAAAA5AAAAEAAAAAAAAAABACAAAAAMAQAAZHJzL3NoYXBleG1sLnhtbFBLBQYAAAAABgAGAFsB&#10;AAC2A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  <v:path o:connectlocs="6489,0;0,176466;176652,183669;183863,6482;46867,169983;13699,169983;24515,155578;24515,141893;13699,118124;31725,110921;13699,103718;24515,79950;24515,65544;13699,41775;31725,35293;13699,28090;46867,13685;170163,169983;55519,169983;170163,13685;83639,132529;141322,132529;145648,122446;139159,106600;130506,100837;139159,81390;112480,54740;85802,81390;94455,100837;80755,113802;79313,128928;99502,69145;112480,63383;130506,81390;112480,99397;99502,94355;99502,69145;87965,122446;92292,112362;123296,108040;133390,112362;136995,122446;87965,124606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-97790</wp:posOffset>
                </wp:positionH>
                <wp:positionV relativeFrom="paragraph">
                  <wp:posOffset>2533015</wp:posOffset>
                </wp:positionV>
                <wp:extent cx="5941060" cy="6350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06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2018.6-至今   拓维信息系统股份有限公司   web前端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2017.7-2018.1 深圳四方精创咨询股份有限公司 主机工程师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4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4"/>
                              </w:rPr>
                              <w:t xml:space="preserve">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7pt;margin-top:199.45pt;height:50pt;width:467.8pt;mso-position-horizontal-relative:margin;z-index:251688960;mso-width-relative:page;mso-height-relative:page;" filled="f" stroked="f" coordsize="21600,21600" o:gfxdata="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jlAVw3AAAAAsBAAAPAAAAAAAAAAEAIAAAACIAAABkcnMvZG93bnJldi54bWxQSwECFAAUAAAA&#10;CACHTuJAqXqiJS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>2018.6-至今   拓维信息系统股份有限公司   web前端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>2017.7-2018.1 深圳四方精创咨询股份有限公司 主机工程师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1414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4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4"/>
                        </w:rPr>
                        <w:t xml:space="preserve">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-106680</wp:posOffset>
                </wp:positionH>
                <wp:positionV relativeFrom="paragraph">
                  <wp:posOffset>7517130</wp:posOffset>
                </wp:positionV>
                <wp:extent cx="5848350" cy="70548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705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具有很强的自主学习能力，接受新知识的速度快，能快速满足工作需求。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刻苦努力，不怕加班，听从指挥，能适应各种工作环境和工作强度强度。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4pt;margin-top:591.9pt;height:55.55pt;width:460.5pt;mso-position-horizontal-relative:margin;z-index:251686912;mso-width-relative:page;mso-height-relative:page;" filled="f" stroked="f" coordsize="21600,21600" o:gfxdata="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uRkxt0AAAANAQAADwAAAAAAAAABACAAAAAiAAAAZHJzL2Rvd25yZXYueG1sUEsBAhQAFAAA&#10;AAgAh07iQMDK4x4jAgAAK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具有很强的自主学习能力，接受新知识的速度快，能快速满足工作需求。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刻苦努力，不怕加班，听从指挥，能适应各种工作环境和工作强度强度。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-276225</wp:posOffset>
                </wp:positionH>
                <wp:positionV relativeFrom="paragraph">
                  <wp:posOffset>-624840</wp:posOffset>
                </wp:positionV>
                <wp:extent cx="3510280" cy="6934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8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/>
                                <w:b/>
                                <w:sz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lang w:val="en-US" w:eastAsia="zh-CN"/>
                              </w:rPr>
                              <w:t>何  攀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b w:val="0"/>
                                <w:bCs/>
                                <w:sz w:val="36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求职意向：web前端开发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b w:val="0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lang w:val="en-US"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75pt;margin-top:-49.2pt;height:54.6pt;width:276.4pt;mso-position-horizontal-relative:margin;z-index:251662336;mso-width-relative:page;mso-height-relative:page;" filled="f" stroked="f" coordsize="21600,21600" o:gfxdata="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iKDGD&#10;2wAAAAoBAAAPAAAAAAAAAAEAIAAAACIAAABkcnMvZG93bnJldi54bWxQSwECFAAUAAAACACHTuJA&#10;AiceRB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/>
                          <w:b/>
                          <w:sz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lang w:val="en-US" w:eastAsia="zh-CN"/>
                        </w:rPr>
                        <w:t>何  攀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b w:val="0"/>
                          <w:bCs/>
                          <w:sz w:val="3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4"/>
                          <w:szCs w:val="24"/>
                          <w:lang w:val="en-US" w:eastAsia="zh-CN"/>
                        </w:rPr>
                        <w:t>求职意向：web前端开发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b w:val="0"/>
                          <w:bCs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44"/>
                          <w:lang w:val="en-US"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27940</wp:posOffset>
                </wp:positionV>
                <wp:extent cx="4722495" cy="82232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495" cy="822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>现居地址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>深圳南山区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>电话：15208289820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>邮    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4"/>
                                <w:lang w:val="en-US" w:eastAsia="zh-CN"/>
                              </w:rPr>
                              <w:t>1685738560@qq.com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7pt;margin-top:2.2pt;height:64.75pt;width:371.85pt;z-index:251666432;mso-width-relative:page;mso-height-relative:page;" filled="f" stroked="f" coordsize="21600,21600" o:gfxdata="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a0+UL1gAAAAkBAAAPAAAAAAAAAAEA&#10;IAAAACIAAABkcnMvZG93bnJldi54bWxQSwECFAAUAAAACACHTuJAzX8c4p8BAAAR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>现居地址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>深圳南山区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>电话：15208289820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>邮    箱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4"/>
                          <w:lang w:val="en-US" w:eastAsia="zh-CN"/>
                        </w:rPr>
                        <w:t>1685738560@qq.com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/>
                          <w:color w:val="000000"/>
                          <w:kern w:val="24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33655</wp:posOffset>
                </wp:positionV>
                <wp:extent cx="2203450" cy="0"/>
                <wp:effectExtent l="0" t="0" r="2540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BAD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8pt;margin-top:2.65pt;height:0pt;width:173.5pt;z-index:251670528;mso-width-relative:page;mso-height-relative:page;" filled="f" stroked="t" coordsize="21600,21600" o:gfxdata="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11quw9UAAAAHAQAADwAAAAAAAAABACAAAAAiAAAAZHJz&#10;L2Rvd25yZXYueG1sUEsBAhQAFAAAAAgAh07iQFh2iZjOAQAAZgMAAA4AAAAAAAAAAQAgAAAAJAEA&#10;AGRycy9lMm9Eb2MueG1sUEsFBgAAAAAGAAYAWQEAAGQFAAAAAA==&#10;">
                <v:fill on="f" focussize="0,0"/>
                <v:stroke weight="1pt" color="#42BAD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297180</wp:posOffset>
                </wp:positionV>
                <wp:extent cx="4019550" cy="3175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</wps:cNvCnPr>
                      <wps:spPr>
                        <a:xfrm>
                          <a:off x="0" y="0"/>
                          <a:ext cx="401955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BAD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25pt;margin-top:23.4pt;height:0.25pt;width:316.5pt;z-index:251672576;mso-width-relative:page;mso-height-relative:page;" filled="f" stroked="t" coordsize="21600,21600" o:gfxdata="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FB4BdYAAAAJAQAA&#10;DwAAAAAAAAABACAAAAAiAAAAZHJzL2Rvd25yZXYueG1sUEsBAhQAFAAAAAgAh07iQMmR3JPiAQAA&#10;kAMAAA4AAAAAAAAAAQAgAAAAJQEAAGRycy9lMm9Eb2MueG1sUEsFBgAAAAAGAAYAWQEAAHkFAAAA&#10;AA==&#10;">
                <v:fill on="f" focussize="0,0"/>
                <v:stroke weight="1pt" color="#42BAD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635635</wp:posOffset>
                </wp:positionV>
                <wp:extent cx="4864100" cy="3175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BAD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2.35pt;margin-top:50.05pt;height:0.25pt;width:383pt;z-index:251673600;mso-width-relative:page;mso-height-relative:page;" filled="f" stroked="t" coordsize="21600,21600" o:gfxdata="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VjjLc1wAAAAsBAAAPAAAAAAAAAAEAIAAAACIA&#10;AABkcnMvZG93bnJldi54bWxQSwECFAAUAAAACACHTuJAliZWTtEBAABpAwAADgAAAAAAAAABACAA&#10;AAAmAQAAZHJzL2Uyb0RvYy54bWxQSwUGAAAAAAYABgBZAQAAaQUAAAAA&#10;">
                <v:fill on="f" focussize="0,0"/>
                <v:stroke weight="1pt" color="#42BAD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1186180</wp:posOffset>
                </wp:positionV>
                <wp:extent cx="3209925" cy="480060"/>
                <wp:effectExtent l="0" t="0" r="0" b="0"/>
                <wp:wrapNone/>
                <wp:docPr id="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-14.25pt;margin-top:93.4pt;height:37.8pt;width:252.75pt;z-index:251691008;mso-width-relative:page;mso-height-relative:page;" filled="f" stroked="f" coordsize="21600,21600" o:gfxdata="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nLRZTbAAAACwEAAA8AAAAAAAAAAQAgAAAAIgAAAGRycy9kb3ducmV2LnhtbFBLAQIUABQAAAAI&#10;AIdO4kAHh81s6gEAALcDAAAOAAAAAAAAAAEAIAAAACo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rPr>
                          <w:rFonts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经历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DUCATION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2204085</wp:posOffset>
                </wp:positionV>
                <wp:extent cx="3013710" cy="311150"/>
                <wp:effectExtent l="0" t="0" r="0" b="0"/>
                <wp:wrapNone/>
                <wp:docPr id="1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371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楷体" w:hAnsi="华文楷体" w:eastAsia="华文楷体"/>
                                <w:color w:val="262626" w:themeColor="text1" w:themeTint="D9"/>
                                <w:sz w:val="28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-17.3pt;margin-top:173.55pt;height:24.5pt;width:237.3pt;z-index:251692032;mso-width-relative:page;mso-height-relative:page;" filled="f" stroked="f" coordsize="21600,21600" o:gfxdata="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Uwkm9wAAAALAQAADwAAAAAAAAABACAAAAAiAAAAZHJzL2Rvd25yZXYueG1sUEsBAhQAFAAA&#10;AAgAh07iQHFOGtzrAQAAuA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rPr>
                          <w:rFonts w:ascii="华文楷体" w:hAnsi="华文楷体" w:eastAsia="华文楷体"/>
                          <w:color w:val="262626" w:themeColor="text1" w:themeTint="D9"/>
                          <w:sz w:val="28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7092315</wp:posOffset>
                </wp:positionV>
                <wp:extent cx="3053080" cy="447675"/>
                <wp:effectExtent l="0" t="0" r="0" b="0"/>
                <wp:wrapNone/>
                <wp:docPr id="2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308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color w:val="262626" w:themeColor="text1" w:themeTint="D9"/>
                                <w:sz w:val="32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自我评价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-18.05pt;margin-top:558.45pt;height:35.25pt;width:240.4pt;z-index:251694080;mso-width-relative:page;mso-height-relative:page;" filled="f" stroked="f" coordsize="21600,21600" o:gfxdata="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XQgDncAAAADQEAAA8AAAAAAAAAAQAgAAAAIgAAAGRycy9kb3ducmV2LnhtbFBLAQIUABQA&#10;AAAIAIdO4kBbFBSG7AEAALgDAAAOAAAAAAAAAAEAIAAAACs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rPr>
                          <w:rFonts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b/>
                          <w:color w:val="262626" w:themeColor="text1" w:themeTint="D9"/>
                          <w:sz w:val="32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自我评价 ASSESSMENT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7270750</wp:posOffset>
                </wp:positionV>
                <wp:extent cx="3768725" cy="4445"/>
                <wp:effectExtent l="0" t="13970" r="10795" b="273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725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2BAD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7pt;margin-top:572.5pt;height:0.35pt;width:296.75pt;z-index:251708416;mso-width-relative:page;mso-height-relative:page;" filled="f" stroked="t" coordsize="21600,21600" o:gfxdata="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n5LeXbAAAADQEAAA8AAAAAAAAAAQAg&#10;AAAAIgAAAGRycy9kb3ducmV2LnhtbFBLAQIUABQAAAAIAIdO4kDWrerH0gEAAGcDAAAOAAAAAAAA&#10;AAEAIAAAACoBAABkcnMvZTJvRG9jLnhtbFBLBQYAAAAABgAGAFkBAABuBQAAAAA=&#10;">
                <v:fill on="f" focussize="0,0"/>
                <v:stroke weight="2.25pt" color="#42BAD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5685155</wp:posOffset>
                </wp:positionV>
                <wp:extent cx="3943985" cy="635"/>
                <wp:effectExtent l="0" t="13970" r="3175" b="1587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985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2BAD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2.7pt;margin-top:447.65pt;height:0.05pt;width:310.55pt;z-index:252094464;mso-width-relative:page;mso-height-relative:page;" filled="f" stroked="t" coordsize="21600,21600" o:gfxdata="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kFH302wAAAAsBAAAPAAAA&#10;AAAAAAEAIAAAACIAAABkcnMvZG93bnJldi54bWxQSwECFAAUAAAACACHTuJASzBXYdkBAAByAwAA&#10;DgAAAAAAAAABACAAAAAqAQAAZHJzL2Uyb0RvYy54bWxQSwUGAAAAAAYABgBZAQAAdQUAAAAA&#10;">
                <v:fill on="f" focussize="0,0"/>
                <v:stroke weight="2.25pt" color="#42BAD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5603240</wp:posOffset>
                </wp:positionV>
                <wp:extent cx="179705" cy="207645"/>
                <wp:effectExtent l="0" t="0" r="3175" b="5715"/>
                <wp:wrapNone/>
                <wp:docPr id="36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620" cy="207645"/>
                        </a:xfrm>
                        <a:custGeom>
                          <a:avLst/>
                          <a:gdLst>
                            <a:gd name="T0" fmla="*/ 78 w 224"/>
                            <a:gd name="T1" fmla="*/ 112 h 261"/>
                            <a:gd name="T2" fmla="*/ 169 w 224"/>
                            <a:gd name="T3" fmla="*/ 107 h 261"/>
                            <a:gd name="T4" fmla="*/ 169 w 224"/>
                            <a:gd name="T5" fmla="*/ 118 h 261"/>
                            <a:gd name="T6" fmla="*/ 54 w 224"/>
                            <a:gd name="T7" fmla="*/ 186 h 261"/>
                            <a:gd name="T8" fmla="*/ 64 w 224"/>
                            <a:gd name="T9" fmla="*/ 195 h 261"/>
                            <a:gd name="T10" fmla="*/ 44 w 224"/>
                            <a:gd name="T11" fmla="*/ 195 h 261"/>
                            <a:gd name="T12" fmla="*/ 54 w 224"/>
                            <a:gd name="T13" fmla="*/ 144 h 261"/>
                            <a:gd name="T14" fmla="*/ 64 w 224"/>
                            <a:gd name="T15" fmla="*/ 154 h 261"/>
                            <a:gd name="T16" fmla="*/ 44 w 224"/>
                            <a:gd name="T17" fmla="*/ 154 h 261"/>
                            <a:gd name="T18" fmla="*/ 54 w 224"/>
                            <a:gd name="T19" fmla="*/ 103 h 261"/>
                            <a:gd name="T20" fmla="*/ 64 w 224"/>
                            <a:gd name="T21" fmla="*/ 112 h 261"/>
                            <a:gd name="T22" fmla="*/ 44 w 224"/>
                            <a:gd name="T23" fmla="*/ 112 h 261"/>
                            <a:gd name="T24" fmla="*/ 112 w 224"/>
                            <a:gd name="T25" fmla="*/ 0 h 261"/>
                            <a:gd name="T26" fmla="*/ 139 w 224"/>
                            <a:gd name="T27" fmla="*/ 11 h 261"/>
                            <a:gd name="T28" fmla="*/ 181 w 224"/>
                            <a:gd name="T29" fmla="*/ 29 h 261"/>
                            <a:gd name="T30" fmla="*/ 187 w 224"/>
                            <a:gd name="T31" fmla="*/ 35 h 261"/>
                            <a:gd name="T32" fmla="*/ 214 w 224"/>
                            <a:gd name="T33" fmla="*/ 40 h 261"/>
                            <a:gd name="T34" fmla="*/ 224 w 224"/>
                            <a:gd name="T35" fmla="*/ 50 h 261"/>
                            <a:gd name="T36" fmla="*/ 214 w 224"/>
                            <a:gd name="T37" fmla="*/ 261 h 261"/>
                            <a:gd name="T38" fmla="*/ 10 w 224"/>
                            <a:gd name="T39" fmla="*/ 261 h 261"/>
                            <a:gd name="T40" fmla="*/ 0 w 224"/>
                            <a:gd name="T41" fmla="*/ 251 h 261"/>
                            <a:gd name="T42" fmla="*/ 10 w 224"/>
                            <a:gd name="T43" fmla="*/ 40 h 261"/>
                            <a:gd name="T44" fmla="*/ 37 w 224"/>
                            <a:gd name="T45" fmla="*/ 40 h 261"/>
                            <a:gd name="T46" fmla="*/ 43 w 224"/>
                            <a:gd name="T47" fmla="*/ 29 h 261"/>
                            <a:gd name="T48" fmla="*/ 74 w 224"/>
                            <a:gd name="T49" fmla="*/ 29 h 261"/>
                            <a:gd name="T50" fmla="*/ 112 w 224"/>
                            <a:gd name="T51" fmla="*/ 0 h 261"/>
                            <a:gd name="T52" fmla="*/ 137 w 224"/>
                            <a:gd name="T53" fmla="*/ 29 h 261"/>
                            <a:gd name="T54" fmla="*/ 112 w 224"/>
                            <a:gd name="T55" fmla="*/ 11 h 261"/>
                            <a:gd name="T56" fmla="*/ 86 w 224"/>
                            <a:gd name="T57" fmla="*/ 29 h 261"/>
                            <a:gd name="T58" fmla="*/ 137 w 224"/>
                            <a:gd name="T59" fmla="*/ 29 h 261"/>
                            <a:gd name="T60" fmla="*/ 187 w 224"/>
                            <a:gd name="T61" fmla="*/ 60 h 261"/>
                            <a:gd name="T62" fmla="*/ 181 w 224"/>
                            <a:gd name="T63" fmla="*/ 71 h 261"/>
                            <a:gd name="T64" fmla="*/ 112 w 224"/>
                            <a:gd name="T65" fmla="*/ 71 h 261"/>
                            <a:gd name="T66" fmla="*/ 37 w 224"/>
                            <a:gd name="T67" fmla="*/ 65 h 261"/>
                            <a:gd name="T68" fmla="*/ 37 w 224"/>
                            <a:gd name="T69" fmla="*/ 60 h 261"/>
                            <a:gd name="T70" fmla="*/ 19 w 224"/>
                            <a:gd name="T71" fmla="*/ 242 h 261"/>
                            <a:gd name="T72" fmla="*/ 204 w 224"/>
                            <a:gd name="T73" fmla="*/ 60 h 261"/>
                            <a:gd name="T74" fmla="*/ 112 w 224"/>
                            <a:gd name="T75" fmla="*/ 41 h 261"/>
                            <a:gd name="T76" fmla="*/ 48 w 224"/>
                            <a:gd name="T77" fmla="*/ 41 h 261"/>
                            <a:gd name="T78" fmla="*/ 48 w 224"/>
                            <a:gd name="T79" fmla="*/ 60 h 261"/>
                            <a:gd name="T80" fmla="*/ 175 w 224"/>
                            <a:gd name="T81" fmla="*/ 60 h 261"/>
                            <a:gd name="T82" fmla="*/ 175 w 224"/>
                            <a:gd name="T83" fmla="*/ 41 h 261"/>
                            <a:gd name="T84" fmla="*/ 84 w 224"/>
                            <a:gd name="T85" fmla="*/ 201 h 261"/>
                            <a:gd name="T86" fmla="*/ 78 w 224"/>
                            <a:gd name="T87" fmla="*/ 195 h 261"/>
                            <a:gd name="T88" fmla="*/ 169 w 224"/>
                            <a:gd name="T89" fmla="*/ 190 h 261"/>
                            <a:gd name="T90" fmla="*/ 169 w 224"/>
                            <a:gd name="T91" fmla="*/ 201 h 261"/>
                            <a:gd name="T92" fmla="*/ 84 w 224"/>
                            <a:gd name="T93" fmla="*/ 160 h 261"/>
                            <a:gd name="T94" fmla="*/ 78 w 224"/>
                            <a:gd name="T95" fmla="*/ 154 h 261"/>
                            <a:gd name="T96" fmla="*/ 169 w 224"/>
                            <a:gd name="T97" fmla="*/ 148 h 261"/>
                            <a:gd name="T98" fmla="*/ 169 w 224"/>
                            <a:gd name="T99" fmla="*/ 160 h 2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24" h="261">
                              <a:moveTo>
                                <a:pt x="84" y="118"/>
                              </a:moveTo>
                              <a:cubicBezTo>
                                <a:pt x="80" y="118"/>
                                <a:pt x="78" y="116"/>
                                <a:pt x="78" y="112"/>
                              </a:cubicBezTo>
                              <a:cubicBezTo>
                                <a:pt x="78" y="109"/>
                                <a:pt x="80" y="107"/>
                                <a:pt x="84" y="107"/>
                              </a:cubicBezTo>
                              <a:cubicBezTo>
                                <a:pt x="169" y="107"/>
                                <a:pt x="169" y="107"/>
                                <a:pt x="169" y="107"/>
                              </a:cubicBezTo>
                              <a:cubicBezTo>
                                <a:pt x="172" y="107"/>
                                <a:pt x="175" y="109"/>
                                <a:pt x="175" y="112"/>
                              </a:cubicBezTo>
                              <a:cubicBezTo>
                                <a:pt x="175" y="116"/>
                                <a:pt x="172" y="118"/>
                                <a:pt x="169" y="118"/>
                              </a:cubicBezTo>
                              <a:cubicBezTo>
                                <a:pt x="84" y="118"/>
                                <a:pt x="84" y="118"/>
                                <a:pt x="84" y="118"/>
                              </a:cubicBezTo>
                              <a:close/>
                              <a:moveTo>
                                <a:pt x="54" y="186"/>
                              </a:moveTo>
                              <a:cubicBezTo>
                                <a:pt x="54" y="186"/>
                                <a:pt x="54" y="186"/>
                                <a:pt x="54" y="186"/>
                              </a:cubicBezTo>
                              <a:cubicBezTo>
                                <a:pt x="60" y="186"/>
                                <a:pt x="64" y="190"/>
                                <a:pt x="64" y="195"/>
                              </a:cubicBezTo>
                              <a:cubicBezTo>
                                <a:pt x="64" y="201"/>
                                <a:pt x="60" y="205"/>
                                <a:pt x="54" y="205"/>
                              </a:cubicBezTo>
                              <a:cubicBezTo>
                                <a:pt x="49" y="205"/>
                                <a:pt x="44" y="201"/>
                                <a:pt x="44" y="195"/>
                              </a:cubicBezTo>
                              <a:cubicBezTo>
                                <a:pt x="44" y="190"/>
                                <a:pt x="49" y="186"/>
                                <a:pt x="54" y="186"/>
                              </a:cubicBezTo>
                              <a:close/>
                              <a:moveTo>
                                <a:pt x="54" y="144"/>
                              </a:moveTo>
                              <a:cubicBezTo>
                                <a:pt x="54" y="144"/>
                                <a:pt x="54" y="144"/>
                                <a:pt x="54" y="144"/>
                              </a:cubicBezTo>
                              <a:cubicBezTo>
                                <a:pt x="60" y="144"/>
                                <a:pt x="64" y="149"/>
                                <a:pt x="64" y="154"/>
                              </a:cubicBezTo>
                              <a:cubicBezTo>
                                <a:pt x="64" y="159"/>
                                <a:pt x="60" y="164"/>
                                <a:pt x="54" y="164"/>
                              </a:cubicBezTo>
                              <a:cubicBezTo>
                                <a:pt x="49" y="164"/>
                                <a:pt x="44" y="159"/>
                                <a:pt x="44" y="154"/>
                              </a:cubicBezTo>
                              <a:cubicBezTo>
                                <a:pt x="44" y="149"/>
                                <a:pt x="49" y="144"/>
                                <a:pt x="54" y="144"/>
                              </a:cubicBezTo>
                              <a:close/>
                              <a:moveTo>
                                <a:pt x="54" y="103"/>
                              </a:moveTo>
                              <a:cubicBezTo>
                                <a:pt x="54" y="103"/>
                                <a:pt x="54" y="103"/>
                                <a:pt x="54" y="103"/>
                              </a:cubicBezTo>
                              <a:cubicBezTo>
                                <a:pt x="60" y="103"/>
                                <a:pt x="64" y="107"/>
                                <a:pt x="64" y="112"/>
                              </a:cubicBezTo>
                              <a:cubicBezTo>
                                <a:pt x="64" y="118"/>
                                <a:pt x="60" y="122"/>
                                <a:pt x="54" y="122"/>
                              </a:cubicBezTo>
                              <a:cubicBezTo>
                                <a:pt x="49" y="122"/>
                                <a:pt x="44" y="118"/>
                                <a:pt x="44" y="112"/>
                              </a:cubicBezTo>
                              <a:cubicBezTo>
                                <a:pt x="44" y="107"/>
                                <a:pt x="49" y="103"/>
                                <a:pt x="54" y="103"/>
                              </a:cubicBezTo>
                              <a:close/>
                              <a:moveTo>
                                <a:pt x="112" y="0"/>
                              </a:moveTo>
                              <a:cubicBezTo>
                                <a:pt x="112" y="0"/>
                                <a:pt x="112" y="0"/>
                                <a:pt x="112" y="0"/>
                              </a:cubicBezTo>
                              <a:cubicBezTo>
                                <a:pt x="122" y="0"/>
                                <a:pt x="132" y="4"/>
                                <a:pt x="139" y="11"/>
                              </a:cubicBezTo>
                              <a:cubicBezTo>
                                <a:pt x="144" y="16"/>
                                <a:pt x="148" y="22"/>
                                <a:pt x="149" y="29"/>
                              </a:cubicBezTo>
                              <a:cubicBezTo>
                                <a:pt x="181" y="29"/>
                                <a:pt x="181" y="29"/>
                                <a:pt x="181" y="29"/>
                              </a:cubicBezTo>
                              <a:cubicBezTo>
                                <a:pt x="184" y="29"/>
                                <a:pt x="187" y="32"/>
                                <a:pt x="187" y="35"/>
                              </a:cubicBezTo>
                              <a:cubicBezTo>
                                <a:pt x="187" y="35"/>
                                <a:pt x="187" y="35"/>
                                <a:pt x="187" y="35"/>
                              </a:cubicBezTo>
                              <a:cubicBezTo>
                                <a:pt x="187" y="40"/>
                                <a:pt x="187" y="40"/>
                                <a:pt x="187" y="40"/>
                              </a:cubicBezTo>
                              <a:cubicBezTo>
                                <a:pt x="214" y="40"/>
                                <a:pt x="214" y="40"/>
                                <a:pt x="214" y="40"/>
                              </a:cubicBezTo>
                              <a:cubicBezTo>
                                <a:pt x="219" y="40"/>
                                <a:pt x="224" y="45"/>
                                <a:pt x="224" y="50"/>
                              </a:cubicBezTo>
                              <a:cubicBezTo>
                                <a:pt x="224" y="50"/>
                                <a:pt x="224" y="50"/>
                                <a:pt x="224" y="50"/>
                              </a:cubicBezTo>
                              <a:cubicBezTo>
                                <a:pt x="224" y="252"/>
                                <a:pt x="224" y="252"/>
                                <a:pt x="224" y="252"/>
                              </a:cubicBezTo>
                              <a:cubicBezTo>
                                <a:pt x="224" y="257"/>
                                <a:pt x="219" y="261"/>
                                <a:pt x="214" y="261"/>
                              </a:cubicBezTo>
                              <a:cubicBezTo>
                                <a:pt x="214" y="261"/>
                                <a:pt x="214" y="261"/>
                                <a:pt x="214" y="261"/>
                              </a:cubicBezTo>
                              <a:cubicBezTo>
                                <a:pt x="10" y="261"/>
                                <a:pt x="10" y="261"/>
                                <a:pt x="10" y="261"/>
                              </a:cubicBezTo>
                              <a:cubicBezTo>
                                <a:pt x="4" y="261"/>
                                <a:pt x="0" y="257"/>
                                <a:pt x="0" y="252"/>
                              </a:cubicBezTo>
                              <a:cubicBezTo>
                                <a:pt x="0" y="251"/>
                                <a:pt x="0" y="251"/>
                                <a:pt x="0" y="25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45"/>
                                <a:pt x="4" y="40"/>
                                <a:pt x="10" y="40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35"/>
                                <a:pt x="37" y="35"/>
                                <a:pt x="37" y="35"/>
                              </a:cubicBezTo>
                              <a:cubicBezTo>
                                <a:pt x="37" y="32"/>
                                <a:pt x="39" y="29"/>
                                <a:pt x="43" y="29"/>
                              </a:cubicBezTo>
                              <a:cubicBezTo>
                                <a:pt x="43" y="29"/>
                                <a:pt x="43" y="29"/>
                                <a:pt x="43" y="29"/>
                              </a:cubicBezTo>
                              <a:cubicBezTo>
                                <a:pt x="74" y="29"/>
                                <a:pt x="74" y="29"/>
                                <a:pt x="74" y="29"/>
                              </a:cubicBezTo>
                              <a:cubicBezTo>
                                <a:pt x="76" y="22"/>
                                <a:pt x="79" y="16"/>
                                <a:pt x="84" y="11"/>
                              </a:cubicBezTo>
                              <a:cubicBezTo>
                                <a:pt x="91" y="4"/>
                                <a:pt x="101" y="0"/>
                                <a:pt x="112" y="0"/>
                              </a:cubicBezTo>
                              <a:close/>
                              <a:moveTo>
                                <a:pt x="137" y="29"/>
                              </a:moveTo>
                              <a:cubicBezTo>
                                <a:pt x="137" y="29"/>
                                <a:pt x="137" y="29"/>
                                <a:pt x="137" y="29"/>
                              </a:cubicBezTo>
                              <a:cubicBezTo>
                                <a:pt x="136" y="25"/>
                                <a:pt x="134" y="22"/>
                                <a:pt x="131" y="19"/>
                              </a:cubicBezTo>
                              <a:cubicBezTo>
                                <a:pt x="126" y="14"/>
                                <a:pt x="119" y="11"/>
                                <a:pt x="112" y="11"/>
                              </a:cubicBezTo>
                              <a:cubicBezTo>
                                <a:pt x="104" y="11"/>
                                <a:pt x="98" y="14"/>
                                <a:pt x="93" y="19"/>
                              </a:cubicBezTo>
                              <a:cubicBezTo>
                                <a:pt x="90" y="22"/>
                                <a:pt x="88" y="25"/>
                                <a:pt x="86" y="29"/>
                              </a:cubicBezTo>
                              <a:cubicBezTo>
                                <a:pt x="112" y="29"/>
                                <a:pt x="112" y="29"/>
                                <a:pt x="112" y="29"/>
                              </a:cubicBezTo>
                              <a:cubicBezTo>
                                <a:pt x="137" y="29"/>
                                <a:pt x="137" y="29"/>
                                <a:pt x="137" y="29"/>
                              </a:cubicBezTo>
                              <a:close/>
                              <a:moveTo>
                                <a:pt x="187" y="60"/>
                              </a:moveTo>
                              <a:cubicBezTo>
                                <a:pt x="187" y="60"/>
                                <a:pt x="187" y="60"/>
                                <a:pt x="187" y="60"/>
                              </a:cubicBezTo>
                              <a:cubicBezTo>
                                <a:pt x="187" y="65"/>
                                <a:pt x="187" y="65"/>
                                <a:pt x="187" y="65"/>
                              </a:cubicBezTo>
                              <a:cubicBezTo>
                                <a:pt x="187" y="69"/>
                                <a:pt x="184" y="71"/>
                                <a:pt x="181" y="71"/>
                              </a:cubicBezTo>
                              <a:cubicBezTo>
                                <a:pt x="181" y="71"/>
                                <a:pt x="181" y="71"/>
                                <a:pt x="181" y="71"/>
                              </a:cubicBezTo>
                              <a:cubicBezTo>
                                <a:pt x="112" y="71"/>
                                <a:pt x="112" y="71"/>
                                <a:pt x="112" y="71"/>
                              </a:cubicBezTo>
                              <a:cubicBezTo>
                                <a:pt x="43" y="71"/>
                                <a:pt x="43" y="71"/>
                                <a:pt x="43" y="71"/>
                              </a:cubicBezTo>
                              <a:cubicBezTo>
                                <a:pt x="39" y="71"/>
                                <a:pt x="37" y="69"/>
                                <a:pt x="37" y="65"/>
                              </a:cubicBezTo>
                              <a:cubicBezTo>
                                <a:pt x="37" y="65"/>
                                <a:pt x="37" y="65"/>
                                <a:pt x="37" y="65"/>
                              </a:cubicBezTo>
                              <a:cubicBezTo>
                                <a:pt x="37" y="60"/>
                                <a:pt x="37" y="60"/>
                                <a:pt x="37" y="60"/>
                              </a:cubicBezTo>
                              <a:cubicBezTo>
                                <a:pt x="19" y="60"/>
                                <a:pt x="19" y="60"/>
                                <a:pt x="19" y="60"/>
                              </a:cubicBezTo>
                              <a:cubicBezTo>
                                <a:pt x="19" y="242"/>
                                <a:pt x="19" y="242"/>
                                <a:pt x="19" y="242"/>
                              </a:cubicBezTo>
                              <a:cubicBezTo>
                                <a:pt x="204" y="242"/>
                                <a:pt x="204" y="242"/>
                                <a:pt x="204" y="242"/>
                              </a:cubicBezTo>
                              <a:cubicBezTo>
                                <a:pt x="204" y="60"/>
                                <a:pt x="204" y="60"/>
                                <a:pt x="204" y="60"/>
                              </a:cubicBezTo>
                              <a:cubicBezTo>
                                <a:pt x="187" y="60"/>
                                <a:pt x="187" y="60"/>
                                <a:pt x="187" y="60"/>
                              </a:cubicBezTo>
                              <a:close/>
                              <a:moveTo>
                                <a:pt x="112" y="41"/>
                              </a:moveTo>
                              <a:cubicBezTo>
                                <a:pt x="112" y="41"/>
                                <a:pt x="112" y="41"/>
                                <a:pt x="112" y="41"/>
                              </a:cubicBezTo>
                              <a:cubicBezTo>
                                <a:pt x="48" y="41"/>
                                <a:pt x="48" y="41"/>
                                <a:pt x="48" y="41"/>
                              </a:cubicBezTo>
                              <a:cubicBezTo>
                                <a:pt x="48" y="50"/>
                                <a:pt x="48" y="50"/>
                                <a:pt x="48" y="50"/>
                              </a:cubicBezTo>
                              <a:cubicBezTo>
                                <a:pt x="48" y="60"/>
                                <a:pt x="48" y="60"/>
                                <a:pt x="48" y="60"/>
                              </a:cubicBezTo>
                              <a:cubicBezTo>
                                <a:pt x="112" y="60"/>
                                <a:pt x="112" y="60"/>
                                <a:pt x="112" y="60"/>
                              </a:cubicBezTo>
                              <a:cubicBezTo>
                                <a:pt x="175" y="60"/>
                                <a:pt x="175" y="60"/>
                                <a:pt x="175" y="60"/>
                              </a:cubicBezTo>
                              <a:cubicBezTo>
                                <a:pt x="175" y="50"/>
                                <a:pt x="175" y="50"/>
                                <a:pt x="175" y="50"/>
                              </a:cubicBezTo>
                              <a:cubicBezTo>
                                <a:pt x="175" y="41"/>
                                <a:pt x="175" y="41"/>
                                <a:pt x="175" y="41"/>
                              </a:cubicBezTo>
                              <a:cubicBezTo>
                                <a:pt x="112" y="41"/>
                                <a:pt x="112" y="41"/>
                                <a:pt x="112" y="41"/>
                              </a:cubicBezTo>
                              <a:close/>
                              <a:moveTo>
                                <a:pt x="84" y="201"/>
                              </a:moveTo>
                              <a:cubicBezTo>
                                <a:pt x="84" y="201"/>
                                <a:pt x="84" y="201"/>
                                <a:pt x="84" y="201"/>
                              </a:cubicBezTo>
                              <a:cubicBezTo>
                                <a:pt x="80" y="201"/>
                                <a:pt x="78" y="199"/>
                                <a:pt x="78" y="195"/>
                              </a:cubicBezTo>
                              <a:cubicBezTo>
                                <a:pt x="78" y="192"/>
                                <a:pt x="80" y="190"/>
                                <a:pt x="84" y="190"/>
                              </a:cubicBezTo>
                              <a:cubicBezTo>
                                <a:pt x="169" y="190"/>
                                <a:pt x="169" y="190"/>
                                <a:pt x="169" y="190"/>
                              </a:cubicBezTo>
                              <a:cubicBezTo>
                                <a:pt x="172" y="190"/>
                                <a:pt x="175" y="192"/>
                                <a:pt x="175" y="195"/>
                              </a:cubicBezTo>
                              <a:cubicBezTo>
                                <a:pt x="175" y="199"/>
                                <a:pt x="172" y="201"/>
                                <a:pt x="169" y="201"/>
                              </a:cubicBezTo>
                              <a:cubicBezTo>
                                <a:pt x="84" y="201"/>
                                <a:pt x="84" y="201"/>
                                <a:pt x="84" y="201"/>
                              </a:cubicBezTo>
                              <a:close/>
                              <a:moveTo>
                                <a:pt x="84" y="160"/>
                              </a:moveTo>
                              <a:cubicBezTo>
                                <a:pt x="84" y="160"/>
                                <a:pt x="84" y="160"/>
                                <a:pt x="84" y="160"/>
                              </a:cubicBezTo>
                              <a:cubicBezTo>
                                <a:pt x="80" y="160"/>
                                <a:pt x="78" y="157"/>
                                <a:pt x="78" y="154"/>
                              </a:cubicBezTo>
                              <a:cubicBezTo>
                                <a:pt x="78" y="151"/>
                                <a:pt x="80" y="148"/>
                                <a:pt x="84" y="148"/>
                              </a:cubicBezTo>
                              <a:cubicBezTo>
                                <a:pt x="169" y="148"/>
                                <a:pt x="169" y="148"/>
                                <a:pt x="169" y="148"/>
                              </a:cubicBezTo>
                              <a:cubicBezTo>
                                <a:pt x="172" y="148"/>
                                <a:pt x="175" y="151"/>
                                <a:pt x="175" y="154"/>
                              </a:cubicBezTo>
                              <a:cubicBezTo>
                                <a:pt x="175" y="157"/>
                                <a:pt x="172" y="160"/>
                                <a:pt x="169" y="160"/>
                              </a:cubicBezTo>
                              <a:cubicBezTo>
                                <a:pt x="84" y="160"/>
                                <a:pt x="84" y="160"/>
                                <a:pt x="84" y="1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2BAD2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1" o:spid="_x0000_s1026" o:spt="100" style="position:absolute;left:0pt;margin-left:-37.9pt;margin-top:441.2pt;height:16.35pt;width:14.15pt;z-index:251881472;mso-width-relative:page;mso-height-relative:page;" fillcolor="#42BAD2" filled="t" stroked="f" coordsize="224,261" o:gfxdata="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<v:path o:connectlocs="62546,89104;135516,85126;135516,93877;43301,147976;51320,155137;35282,155137;43301,114562;51320,122518;35282,122518;43301,81944;51320,89104;35282,89104;89810,0;111460,8751;145139,23071;149950,27845;171601,31822;179620,39778;171601,207645;8018,207645;0,199689;8018,31822;29669,31822;34480,23071;59338,23071;89810,0;109856,23071;89810,8751;68961,23071;109856,23071;149950,47734;145139,56485;89810,56485;29669,51712;29669,47734;15235,192529;163582,47734;89810,32618;38490,32618;38490,47734;140328,47734;140328,32618;67357,159910;62546,155137;135516,151159;135516,159910;67357,127291;62546,122518;135516,117745;135516,12729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5557520</wp:posOffset>
                </wp:positionV>
                <wp:extent cx="331470" cy="329565"/>
                <wp:effectExtent l="14605" t="14605" r="19685" b="2159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69" cy="3295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42BA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3.9pt;margin-top:437.6pt;height:25.95pt;width:26.1pt;z-index:251880448;v-text-anchor:middle;mso-width-relative:page;mso-height-relative:page;" fillcolor="#FFFFFF [3212]" filled="t" stroked="t" coordsize="21600,21600" o:gfxdata="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9Dp&#10;ZtkAAAALAQAADwAAAAAAAAABACAAAAAiAAAAZHJzL2Rvd25yZXYueG1sUEsBAhQAFAAAAAgAh07i&#10;QNPbPX1aAgAAqgQAAA4AAAAAAAAAAQAgAAAAKAEAAGRycy9lMm9Eb2MueG1sUEsFBgAAAAAGAAYA&#10;WQEAAPQFAAAAAA==&#10;">
                <v:fill on="t" focussize="0,0"/>
                <v:stroke weight="2.25pt" color="#42BAD2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2398395</wp:posOffset>
                </wp:positionV>
                <wp:extent cx="3785235" cy="190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5235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2BAD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pt;margin-top:188.85pt;height:0.15pt;width:298.05pt;z-index:251704320;mso-width-relative:page;mso-height-relative:page;" filled="f" stroked="t" coordsize="21600,21600" o:gfxdata="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/v6w9oAAAALAQAADwAAAAAA&#10;AAABACAAAAAiAAAAZHJzL2Rvd25yZXYueG1sUEsBAhQAFAAAAAgAh07iQN/zkI7YAQAAcQMAAA4A&#10;AAAAAAAAAQAgAAAAKQEAAGRycy9lMm9Eb2MueG1sUEsFBgAAAAAGAAYAWQEAAHMFAAAAAA==&#10;">
                <v:fill on="f" focussize="0,0"/>
                <v:stroke weight="2.25pt" color="#42BAD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-127000</wp:posOffset>
                </wp:positionH>
                <wp:positionV relativeFrom="paragraph">
                  <wp:posOffset>1473835</wp:posOffset>
                </wp:positionV>
                <wp:extent cx="6059805" cy="72390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980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4"/>
                                <w:sz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4"/>
                                <w:sz w:val="24"/>
                                <w:szCs w:val="21"/>
                                <w:lang w:val="en-US" w:eastAsia="zh-CN"/>
                              </w:rPr>
                              <w:t>2013.9-2017.7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4"/>
                                <w:sz w:val="24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4"/>
                                <w:sz w:val="24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4"/>
                                <w:sz w:val="24"/>
                                <w:szCs w:val="21"/>
                                <w:lang w:val="en-US" w:eastAsia="zh-CN"/>
                              </w:rPr>
                              <w:t>中南大学  信息安全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4"/>
                                <w:sz w:val="28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4"/>
                                <w:sz w:val="28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4"/>
                                <w:sz w:val="28"/>
                                <w:szCs w:val="22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0pt;margin-top:116.05pt;height:57pt;width:477.15pt;mso-position-horizontal-relative:margin;z-index:251680768;mso-width-relative:page;mso-height-relative:page;" filled="f" stroked="f" coordsize="21600,21600" o:gfxdata="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z1yQtoAAAALAQAADwAAAAAAAAABACAAAAAiAAAA&#10;ZHJzL2Rvd25yZXYueG1sUEsBAhQAFAAAAAgAh07iQEU2pIMFAgAAxQ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4"/>
                          <w:sz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4"/>
                          <w:sz w:val="24"/>
                          <w:szCs w:val="21"/>
                          <w:lang w:val="en-US" w:eastAsia="zh-CN"/>
                        </w:rPr>
                        <w:t>2013.9-2017.7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4"/>
                          <w:sz w:val="24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4"/>
                          <w:sz w:val="24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4"/>
                          <w:sz w:val="24"/>
                          <w:szCs w:val="21"/>
                          <w:lang w:val="en-US" w:eastAsia="zh-CN"/>
                        </w:rPr>
                        <w:t>中南大学  信息安全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4"/>
                          <w:sz w:val="28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4"/>
                          <w:sz w:val="28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4"/>
                          <w:sz w:val="28"/>
                          <w:szCs w:val="22"/>
                          <w:lang w:val="en-US" w:eastAsia="zh-CN"/>
                        </w:rPr>
                        <w:tab/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1371600</wp:posOffset>
                </wp:positionV>
                <wp:extent cx="3834765" cy="5715"/>
                <wp:effectExtent l="0" t="13970" r="5715" b="260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4765" cy="57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2BAD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5pt;margin-top:108pt;height:0.45pt;width:301.95pt;z-index:251702272;mso-width-relative:page;mso-height-relative:page;" filled="f" stroked="t" coordsize="21600,21600" o:gfxdata="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2uIxtoAAAALAQAADwAAAAAAAAABACAA&#10;AAAiAAAAZHJzL2Rvd25yZXYueG1sUEsBAhQAFAAAAAgAh07iQNIDCofSAQAAZwMAAA4AAAAAAAAA&#10;AQAgAAAAKQEAAGRycy9lMm9Eb2MueG1sUEsFBgAAAAAGAAYAWQEAAG0FAAAAAA==&#10;">
                <v:fill on="f" focussize="0,0"/>
                <v:stroke weight="2.25pt" color="#42BAD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483870</wp:posOffset>
                </wp:positionV>
                <wp:extent cx="175260" cy="117475"/>
                <wp:effectExtent l="0" t="0" r="7620" b="4445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5261" cy="117475"/>
                        </a:xfrm>
                        <a:custGeom>
                          <a:avLst/>
                          <a:gdLst>
                            <a:gd name="T0" fmla="*/ 1897867 w 4974795"/>
                            <a:gd name="T1" fmla="*/ 1805825 h 3320682"/>
                            <a:gd name="T2" fmla="*/ 2485737 w 4974795"/>
                            <a:gd name="T3" fmla="*/ 2315734 h 3320682"/>
                            <a:gd name="T4" fmla="*/ 3073607 w 4974795"/>
                            <a:gd name="T5" fmla="*/ 1805825 h 3320682"/>
                            <a:gd name="T6" fmla="*/ 4820061 w 4974795"/>
                            <a:gd name="T7" fmla="*/ 3320682 h 3320682"/>
                            <a:gd name="T8" fmla="*/ 151413 w 4974795"/>
                            <a:gd name="T9" fmla="*/ 3320682 h 3320682"/>
                            <a:gd name="T10" fmla="*/ 1897867 w 4974795"/>
                            <a:gd name="T11" fmla="*/ 1805825 h 3320682"/>
                            <a:gd name="T12" fmla="*/ 0 w 4974795"/>
                            <a:gd name="T13" fmla="*/ 159634 h 3320682"/>
                            <a:gd name="T14" fmla="*/ 1788328 w 4974795"/>
                            <a:gd name="T15" fmla="*/ 1710812 h 3320682"/>
                            <a:gd name="T16" fmla="*/ 0 w 4974795"/>
                            <a:gd name="T17" fmla="*/ 3261996 h 3320682"/>
                            <a:gd name="T18" fmla="*/ 0 w 4974795"/>
                            <a:gd name="T19" fmla="*/ 159634 h 3320682"/>
                            <a:gd name="T20" fmla="*/ 4974795 w 4974795"/>
                            <a:gd name="T21" fmla="*/ 156753 h 3320682"/>
                            <a:gd name="T22" fmla="*/ 4974795 w 4974795"/>
                            <a:gd name="T23" fmla="*/ 3264872 h 3320682"/>
                            <a:gd name="T24" fmla="*/ 3183146 w 4974795"/>
                            <a:gd name="T25" fmla="*/ 1710812 h 3320682"/>
                            <a:gd name="T26" fmla="*/ 4974795 w 4974795"/>
                            <a:gd name="T27" fmla="*/ 156753 h 3320682"/>
                            <a:gd name="T28" fmla="*/ 35040 w 4974795"/>
                            <a:gd name="T29" fmla="*/ 0 h 3320682"/>
                            <a:gd name="T30" fmla="*/ 4936434 w 4974795"/>
                            <a:gd name="T31" fmla="*/ 0 h 3320682"/>
                            <a:gd name="T32" fmla="*/ 2485737 w 4974795"/>
                            <a:gd name="T33" fmla="*/ 2125709 h 3320682"/>
                            <a:gd name="T34" fmla="*/ 35040 w 4974795"/>
                            <a:gd name="T35" fmla="*/ 0 h 3320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BAD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6.5pt;margin-top:38.1pt;height:9.25pt;width:13.8pt;z-index:251719680;v-text-anchor:middle;mso-width-relative:page;mso-height-relative:page;" fillcolor="#42BAD2" filled="t" stroked="f" coordsize="4974795,3320682" o:gfxdata="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JXriP9kAAAAJ&#10;AQAADwAAAAAAAAABACAAAAAiAAAAZHJzL2Rvd25yZXYueG1sUEsBAhQAFAAAAAgAh07iQDQRhfaO&#10;BAAAIhEAAA4AAAAAAAAAAQAgAAAAKAEAAGRycy9lMm9Eb2MueG1sUEsFBgAAAAAGAAYAWQEAACgI&#10;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<v:path o:connectlocs="66861,63884;87572,81923;108282,63884;169809,117475;5334,117475;66861,63884;0,5647;63002,60523;0,115398;0,5647;175261,5545;175261,115500;112141,60523;175261,5545;1234,0;173909,0;87572,75200;1234,0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129540</wp:posOffset>
                </wp:positionV>
                <wp:extent cx="182245" cy="156210"/>
                <wp:effectExtent l="0" t="0" r="635" b="1143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246" cy="156209"/>
                        </a:xfrm>
                        <a:custGeom>
                          <a:avLst/>
                          <a:gdLst>
                            <a:gd name="T0" fmla="*/ 324036 w 648072"/>
                            <a:gd name="T1" fmla="*/ 0 h 400516"/>
                            <a:gd name="T2" fmla="*/ 648072 w 648072"/>
                            <a:gd name="T3" fmla="*/ 216024 h 400516"/>
                            <a:gd name="T4" fmla="*/ 520183 w 648072"/>
                            <a:gd name="T5" fmla="*/ 216024 h 400516"/>
                            <a:gd name="T6" fmla="*/ 522036 w 648072"/>
                            <a:gd name="T7" fmla="*/ 220497 h 400516"/>
                            <a:gd name="T8" fmla="*/ 522036 w 648072"/>
                            <a:gd name="T9" fmla="*/ 364511 h 400516"/>
                            <a:gd name="T10" fmla="*/ 486031 w 648072"/>
                            <a:gd name="T11" fmla="*/ 400516 h 400516"/>
                            <a:gd name="T12" fmla="*/ 378042 w 648072"/>
                            <a:gd name="T13" fmla="*/ 400516 h 400516"/>
                            <a:gd name="T14" fmla="*/ 378042 w 648072"/>
                            <a:gd name="T15" fmla="*/ 256516 h 400516"/>
                            <a:gd name="T16" fmla="*/ 270030 w 648072"/>
                            <a:gd name="T17" fmla="*/ 256516 h 400516"/>
                            <a:gd name="T18" fmla="*/ 270030 w 648072"/>
                            <a:gd name="T19" fmla="*/ 400516 h 400516"/>
                            <a:gd name="T20" fmla="*/ 162041 w 648072"/>
                            <a:gd name="T21" fmla="*/ 400516 h 400516"/>
                            <a:gd name="T22" fmla="*/ 126036 w 648072"/>
                            <a:gd name="T23" fmla="*/ 364511 h 400516"/>
                            <a:gd name="T24" fmla="*/ 126036 w 648072"/>
                            <a:gd name="T25" fmla="*/ 220497 h 400516"/>
                            <a:gd name="T26" fmla="*/ 127889 w 648072"/>
                            <a:gd name="T27" fmla="*/ 216024 h 400516"/>
                            <a:gd name="T28" fmla="*/ 0 w 648072"/>
                            <a:gd name="T29" fmla="*/ 216024 h 400516"/>
                            <a:gd name="T30" fmla="*/ 324036 w 648072"/>
                            <a:gd name="T31" fmla="*/ 0 h 400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lnTo>
                                <a:pt x="324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BAD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5.1pt;margin-top:10.2pt;height:12.3pt;width:14.35pt;z-index:251718656;v-text-anchor:middle;mso-width-relative:page;mso-height-relative:page;" fillcolor="#42BAD2" filled="t" stroked="f" coordsize="648072,400516" o:gfxdata="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7WCT1tgAAAAJAQAADwAAAAAAAAABACAA&#10;AAAiAAAAZHJzL2Rvd25yZXYueG1sUEsBAhQAFAAAAAgAh07iQFeD7WuABAAALhAAAA4AAAAAAAAA&#10;AQAgAAAAJwEAAGRycy9lMm9Eb2MueG1sUEsFBgAAAAAGAAYAWQEAABkI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<v:path o:connectlocs="91123,0;182246,84253;146282,84253;146803,85998;146803,142166;136678,156209;106310,156209;106310,100046;75935,100046;75935,156209;45567,156209;35442,142166;35442,85998;35963,84253;0,84253;91123,0" o:connectangles="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139065</wp:posOffset>
                </wp:positionV>
                <wp:extent cx="180975" cy="163830"/>
                <wp:effectExtent l="0" t="0" r="1905" b="381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0970" cy="163829"/>
                        </a:xfrm>
                        <a:custGeom>
                          <a:avLst/>
                          <a:gdLst>
                            <a:gd name="T0" fmla="*/ 0 w 63"/>
                            <a:gd name="T1" fmla="*/ 55 h 57"/>
                            <a:gd name="T2" fmla="*/ 4 w 63"/>
                            <a:gd name="T3" fmla="*/ 57 h 57"/>
                            <a:gd name="T4" fmla="*/ 11 w 63"/>
                            <a:gd name="T5" fmla="*/ 45 h 57"/>
                            <a:gd name="T6" fmla="*/ 40 w 63"/>
                            <a:gd name="T7" fmla="*/ 39 h 57"/>
                            <a:gd name="T8" fmla="*/ 63 w 63"/>
                            <a:gd name="T9" fmla="*/ 0 h 57"/>
                            <a:gd name="T10" fmla="*/ 8 w 63"/>
                            <a:gd name="T11" fmla="*/ 43 h 57"/>
                            <a:gd name="T12" fmla="*/ 34 w 63"/>
                            <a:gd name="T13" fmla="*/ 17 h 57"/>
                            <a:gd name="T14" fmla="*/ 0 w 63"/>
                            <a:gd name="T15" fmla="*/ 5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2BAD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0.25pt;margin-top:10.95pt;height:12.9pt;width:14.25pt;z-index:251710464;mso-width-relative:page;mso-height-relative:page;" fillcolor="#42BAD2" filled="t" stroked="f" coordsize="63,57" o:gfxdata="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kX0autUAAAAJAQAADwAAAAAAAAABACAAAAAiAAAAZHJzL2Rvd25y&#10;ZXYueG1sUEsBAhQAFAAAAAgAh07iQJdo/gGQAwAAcwoAAA4AAAAAAAAAAQAgAAAAJAEAAGRycy9l&#10;Mm9Eb2MueG1sUEsFBgAAAAAGAAYAWQEAACYHAAAAAA==&#10;" path="m0,55c0,55,0,57,4,57c3,54,11,45,11,45c11,45,25,54,40,39c54,23,44,11,63,0c17,10,7,24,8,43c12,34,24,22,34,17c17,29,5,47,0,55xe">
                <v:path o:connectlocs="0,158080;11490,163829;31597,129338;114901,112093;180970,0;22980,123590;97666,48861;0,158080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430530</wp:posOffset>
                </wp:positionV>
                <wp:extent cx="191770" cy="191770"/>
                <wp:effectExtent l="0" t="0" r="6350" b="6350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1770" cy="191769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2BAD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2.5pt;margin-top:33.9pt;height:15.1pt;width:15.1pt;z-index:251709440;v-text-anchor:middle;mso-width-relative:page;mso-height-relative:page;" fillcolor="#42BAD2" filled="t" stroked="f" coordsize="577593,577592" o:gfxdata="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path o:connectlocs="77794,126237;87170,134227;76092,156486;59936,157247;72159,146285;77794,126237;141108,40300;144972,47497;118354,73797;105173,67529;121489,60882;141108,40300;95885,0;191770,95884;95885,191769;53384,181686;53447,182160;51985,181048;51280,180726;51157,180271;41760,160211;47919,144559;45646,137454;115418,33912;122533,32888;129079,33048;139113,37979;120220,59493;103408,66352;97940,65678;71180,115498;74691,124074;74580,124201;70478,145476;57678,156464;48669,146429;44206,161454;48532,174390;52982,179254;95885,189778;189779,95884;95885,1990;1990,95884;31628,164219;29963,165393;0,95884;95885,0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7228205</wp:posOffset>
                </wp:positionH>
                <wp:positionV relativeFrom="paragraph">
                  <wp:posOffset>9453880</wp:posOffset>
                </wp:positionV>
                <wp:extent cx="325755" cy="178435"/>
                <wp:effectExtent l="0" t="0" r="17145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78435"/>
                        </a:xfrm>
                        <a:prstGeom prst="rect">
                          <a:avLst/>
                        </a:prstGeom>
                        <a:solidFill>
                          <a:srgbClr val="42BAD2"/>
                        </a:solidFill>
                        <a:ln>
                          <a:solidFill>
                            <a:srgbClr val="42BA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9.15pt;margin-top:744.4pt;height:14.05pt;width:25.65pt;mso-position-horizontal-relative:page;z-index:251700224;v-text-anchor:middle;mso-width-relative:page;mso-height-relative:page;" fillcolor="#42BAD2" filled="t" stroked="t" coordsize="21600,21600" o:gfxdata="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DzlT7YAAAADwEA&#10;AA8AAAAAAAAAAQAgAAAAIgAAAGRycy9kb3ducmV2LnhtbFBLAQIUABQAAAAIAIdO4kDwVp70UwIA&#10;AKUEAAAOAAAAAAAAAAEAIAAAACcBAABkcnMvZTJvRG9jLnhtbFBLBQYAAAAABgAGAFkBAADsBQAA&#10;AAA=&#10;">
                <v:fill on="t" focussize="0,0"/>
                <v:stroke weight="1pt" color="#42BAD2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9354820</wp:posOffset>
                </wp:positionV>
                <wp:extent cx="1858010" cy="332105"/>
                <wp:effectExtent l="0" t="0" r="0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858010" cy="3321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color w:val="42BAD2"/>
                              </w:rPr>
                            </w:pPr>
                            <w:r>
                              <w:rPr>
                                <w:rFonts w:hint="eastAsia" w:ascii="方正超粗黑简体" w:eastAsia="方正超粗黑简体" w:cstheme="minorBidi"/>
                                <w:color w:val="42BAD2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339pt;margin-top:736.6pt;height:26.15pt;width:146.3pt;rotation:11796480f;z-index:251699200;v-text-anchor:middle;mso-width-relative:page;mso-height-relative:page;" filled="f" stroked="f" coordsize="21600,21600" o:gfxdata="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v2ZyA2wAA&#10;AA0BAAAPAAAAAAAAAAEAIAAAACIAAABkcnMvZG93bnJldi54bWxQSwECFAAUAAAACACHTuJAqBLw&#10;uOIBAACTAwAADgAAAAAAAAABACAAAAAqAQAAZHJzL2Uyb0RvYy54bWxQSwUGAAAAAAYABgBZAQAA&#10;f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color w:val="42BAD2"/>
                        </w:rPr>
                      </w:pPr>
                      <w:r>
                        <w:rPr>
                          <w:rFonts w:hint="eastAsia" w:ascii="方正超粗黑简体" w:eastAsia="方正超粗黑简体" w:cstheme="minorBidi"/>
                          <w:color w:val="42BAD2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-1162050</wp:posOffset>
                </wp:positionV>
                <wp:extent cx="266700" cy="10953750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953750"/>
                        </a:xfrm>
                        <a:prstGeom prst="rect">
                          <a:avLst/>
                        </a:prstGeom>
                        <a:solidFill>
                          <a:srgbClr val="42BA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-91.5pt;height:862.5pt;width:21pt;z-index:251667456;v-text-anchor:middle;mso-width-relative:page;mso-height-relative:page;" fillcolor="#42BAD2" filled="t" stroked="f" coordsize="21600,21600" o:gfxdata="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zeNzt0A&#10;AAAPAQAADwAAAAAAAAABACAAAAAiAAAAZHJzL2Rvd25yZXYueG1sUEsBAhQAFAAAAAgAh07iQEhK&#10;zg9TAgAAgAQAAA4AAAAAAAAAAQAgAAAAL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超粗黑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49FC"/>
    <w:multiLevelType w:val="singleLevel"/>
    <w:tmpl w:val="596B49F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B4BBA"/>
    <w:multiLevelType w:val="singleLevel"/>
    <w:tmpl w:val="596B4B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717D3"/>
    <w:rsid w:val="000D38F9"/>
    <w:rsid w:val="00416590"/>
    <w:rsid w:val="006420E9"/>
    <w:rsid w:val="008A228B"/>
    <w:rsid w:val="0090290E"/>
    <w:rsid w:val="00AD2E66"/>
    <w:rsid w:val="00AD67FF"/>
    <w:rsid w:val="00EB1AB8"/>
    <w:rsid w:val="00FD0E6B"/>
    <w:rsid w:val="02173D3F"/>
    <w:rsid w:val="022A0369"/>
    <w:rsid w:val="031617E6"/>
    <w:rsid w:val="033E07C0"/>
    <w:rsid w:val="040032DA"/>
    <w:rsid w:val="04765467"/>
    <w:rsid w:val="049904A6"/>
    <w:rsid w:val="062A0E45"/>
    <w:rsid w:val="06C544D7"/>
    <w:rsid w:val="09723BDA"/>
    <w:rsid w:val="0A4876BE"/>
    <w:rsid w:val="0C4E3DF1"/>
    <w:rsid w:val="0CFC3C12"/>
    <w:rsid w:val="109E4EEF"/>
    <w:rsid w:val="119F1614"/>
    <w:rsid w:val="11F8335C"/>
    <w:rsid w:val="12074558"/>
    <w:rsid w:val="15F20F62"/>
    <w:rsid w:val="16FA525E"/>
    <w:rsid w:val="17867656"/>
    <w:rsid w:val="1A8D2956"/>
    <w:rsid w:val="1E094E40"/>
    <w:rsid w:val="1E4B3B71"/>
    <w:rsid w:val="27DE6F26"/>
    <w:rsid w:val="2A2556FD"/>
    <w:rsid w:val="2AEA211A"/>
    <w:rsid w:val="2C8249A0"/>
    <w:rsid w:val="2CDA3F7D"/>
    <w:rsid w:val="321E38C7"/>
    <w:rsid w:val="32BA332D"/>
    <w:rsid w:val="33880B29"/>
    <w:rsid w:val="342074CE"/>
    <w:rsid w:val="35CC5DFB"/>
    <w:rsid w:val="39527767"/>
    <w:rsid w:val="3C2520AD"/>
    <w:rsid w:val="3C663472"/>
    <w:rsid w:val="3C842FB8"/>
    <w:rsid w:val="3CE64CFC"/>
    <w:rsid w:val="3EDE6333"/>
    <w:rsid w:val="3F9B173A"/>
    <w:rsid w:val="408F7977"/>
    <w:rsid w:val="4381079F"/>
    <w:rsid w:val="47C256F9"/>
    <w:rsid w:val="4900061A"/>
    <w:rsid w:val="4B1C771C"/>
    <w:rsid w:val="4BC3368A"/>
    <w:rsid w:val="4BF033DA"/>
    <w:rsid w:val="4CBE4D60"/>
    <w:rsid w:val="4CD511D3"/>
    <w:rsid w:val="4E3C6267"/>
    <w:rsid w:val="4FC93C3D"/>
    <w:rsid w:val="51872BF5"/>
    <w:rsid w:val="525167B3"/>
    <w:rsid w:val="52920602"/>
    <w:rsid w:val="532C73CC"/>
    <w:rsid w:val="54861BEA"/>
    <w:rsid w:val="560717D3"/>
    <w:rsid w:val="567D5FDA"/>
    <w:rsid w:val="57B7219B"/>
    <w:rsid w:val="586A7EBC"/>
    <w:rsid w:val="587B338C"/>
    <w:rsid w:val="58FA028A"/>
    <w:rsid w:val="591B75A7"/>
    <w:rsid w:val="5A707F56"/>
    <w:rsid w:val="5C7E54CD"/>
    <w:rsid w:val="5EAA7E05"/>
    <w:rsid w:val="62FE6E5E"/>
    <w:rsid w:val="64DB4CF3"/>
    <w:rsid w:val="65F2557B"/>
    <w:rsid w:val="68105AF9"/>
    <w:rsid w:val="6B3E5CB0"/>
    <w:rsid w:val="6BD57153"/>
    <w:rsid w:val="6C113A8A"/>
    <w:rsid w:val="6D6847DC"/>
    <w:rsid w:val="6E3A31D0"/>
    <w:rsid w:val="6E3B00D0"/>
    <w:rsid w:val="74421582"/>
    <w:rsid w:val="74EB38E2"/>
    <w:rsid w:val="75A643BA"/>
    <w:rsid w:val="785D7ACF"/>
    <w:rsid w:val="785F676D"/>
    <w:rsid w:val="7AD454C3"/>
    <w:rsid w:val="7FC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Arial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pan\AppData\Roaming\kingsoft\office6\templates\download\&#40664;&#35748;\&#31616;&#21382;-&#36130;&#21153;&#31616;&#21382;&#20250;&#35745;&#31616;&#21382;&#21019;&#24847;&#31616;&#21382;&#24212;&#23626;&#29983;&#31616;&#21382;47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简历-财务简历会计简历创意简历应届生简历47.docx</Template>
  <Pages>1</Pages>
  <Words>0</Words>
  <Characters>0</Characters>
  <Lines>1</Lines>
  <Paragraphs>1</Paragraphs>
  <TotalTime>87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2017-07-16T10:49:00Z</dcterms:created>
  <dc:creator>hepan</dc:creator>
  <cp:lastModifiedBy>hp</cp:lastModifiedBy>
  <dcterms:modified xsi:type="dcterms:W3CDTF">2018-09-11T14:50:05Z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